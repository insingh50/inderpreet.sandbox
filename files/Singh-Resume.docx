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6094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10530"/>
      </w:tblGrid>
      <w:tr w:rsidR="00A704CA" w:rsidRPr="00767BE1" w14:paraId="6332C635" w14:textId="77777777" w:rsidTr="001D72B4">
        <w:trPr>
          <w:trHeight w:val="1260"/>
        </w:trPr>
        <w:tc>
          <w:tcPr>
            <w:tcW w:w="10530" w:type="dxa"/>
          </w:tcPr>
          <w:p w14:paraId="3BAEF74D" w14:textId="00B252C9" w:rsidR="00A704CA" w:rsidRPr="001D72B4" w:rsidRDefault="00E91889" w:rsidP="00535303">
            <w:pPr>
              <w:pStyle w:val="Title"/>
              <w:ind w:left="971"/>
              <w:rPr>
                <w:rFonts w:ascii="Futura LT Light" w:hAnsi="Futura LT Light"/>
                <w:b w:val="0"/>
                <w:sz w:val="32"/>
                <w:vertAlign w:val="subscript"/>
              </w:rPr>
            </w:pPr>
            <w:r w:rsidRPr="001D72B4">
              <w:rPr>
                <w:rFonts w:ascii="Futura LT Light" w:hAnsi="Futura LT Light"/>
                <w:b w:val="0"/>
                <w:sz w:val="40"/>
              </w:rPr>
              <w:t>Inderpreet Singh</w:t>
            </w:r>
          </w:p>
          <w:p w14:paraId="42521D17" w14:textId="20F6D520" w:rsidR="00A704CA" w:rsidRPr="00767BE1" w:rsidRDefault="001E2F0A" w:rsidP="00B05976">
            <w:pPr>
              <w:pStyle w:val="ContactInformation"/>
              <w:ind w:left="971" w:right="-195"/>
              <w:rPr>
                <w:rFonts w:ascii="Futura LT Light" w:hAnsi="Futura LT Light"/>
              </w:rPr>
            </w:pPr>
            <w:r>
              <w:rPr>
                <w:rFonts w:ascii="Futura LT Light" w:hAnsi="Futura LT Light"/>
                <w:noProof/>
              </w:rPr>
              <w:drawing>
                <wp:anchor distT="0" distB="0" distL="114300" distR="114300" simplePos="0" relativeHeight="251658241" behindDoc="0" locked="0" layoutInCell="1" allowOverlap="1" wp14:anchorId="642D8985" wp14:editId="17E3C80B">
                  <wp:simplePos x="0" y="0"/>
                  <wp:positionH relativeFrom="column">
                    <wp:posOffset>5542280</wp:posOffset>
                  </wp:positionH>
                  <wp:positionV relativeFrom="paragraph">
                    <wp:posOffset>44612</wp:posOffset>
                  </wp:positionV>
                  <wp:extent cx="164465" cy="164465"/>
                  <wp:effectExtent l="0" t="0" r="6985" b="6985"/>
                  <wp:wrapNone/>
                  <wp:docPr id="2" name="Picture 2" descr="Github Profile&#10;https://github.com/insingh50">
                    <a:hlinkClick xmlns:a="http://schemas.openxmlformats.org/drawingml/2006/main" r:id="rId9"/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Futura LT Light" w:hAnsi="Futura LT Light"/>
                <w:noProof/>
              </w:rPr>
              <w:drawing>
                <wp:anchor distT="0" distB="0" distL="114300" distR="114300" simplePos="0" relativeHeight="251658240" behindDoc="0" locked="0" layoutInCell="1" allowOverlap="1" wp14:anchorId="30AD0477" wp14:editId="385AE665">
                  <wp:simplePos x="0" y="0"/>
                  <wp:positionH relativeFrom="column">
                    <wp:posOffset>5179695</wp:posOffset>
                  </wp:positionH>
                  <wp:positionV relativeFrom="page">
                    <wp:posOffset>354634</wp:posOffset>
                  </wp:positionV>
                  <wp:extent cx="161925" cy="161925"/>
                  <wp:effectExtent l="0" t="0" r="9525" b="9525"/>
                  <wp:wrapNone/>
                  <wp:docPr id="1" name="Picture 1" descr="LinkedIn Profile&#10;https://linkedin.com/in/insingh50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271E2">
              <w:rPr>
                <w:rFonts w:ascii="Futura LT Light" w:hAnsi="Futura LT Light"/>
                <w:sz w:val="24"/>
              </w:rPr>
              <w:t>South Bend</w:t>
            </w:r>
            <w:r w:rsidR="00E91889" w:rsidRPr="00767BE1">
              <w:rPr>
                <w:rFonts w:ascii="Futura LT Light" w:hAnsi="Futura LT Light"/>
                <w:sz w:val="24"/>
              </w:rPr>
              <w:t>, IN</w:t>
            </w:r>
            <w:r w:rsidR="001C5D03" w:rsidRPr="00767BE1">
              <w:rPr>
                <w:rFonts w:ascii="Futura LT Light" w:hAnsi="Futura LT Light"/>
                <w:sz w:val="24"/>
              </w:rPr>
              <w:t xml:space="preserve"> –</w:t>
            </w:r>
            <w:r w:rsidR="00A704CA" w:rsidRPr="00767BE1">
              <w:rPr>
                <w:rFonts w:ascii="Futura LT Light" w:hAnsi="Futura LT Light"/>
                <w:sz w:val="24"/>
              </w:rPr>
              <w:t xml:space="preserve"> </w:t>
            </w:r>
            <w:r w:rsidR="0035391D">
              <w:rPr>
                <w:rFonts w:ascii="Futura LT Light" w:hAnsi="Futura LT Light"/>
                <w:sz w:val="24"/>
              </w:rPr>
              <w:t>574.344.3438</w:t>
            </w:r>
            <w:r w:rsidR="001C5D03" w:rsidRPr="00767BE1">
              <w:rPr>
                <w:rFonts w:ascii="Futura LT Light" w:hAnsi="Futura LT Light"/>
                <w:sz w:val="24"/>
              </w:rPr>
              <w:t xml:space="preserve"> –</w:t>
            </w:r>
            <w:r w:rsidR="00A704CA" w:rsidRPr="00767BE1">
              <w:rPr>
                <w:rFonts w:ascii="Futura LT Light" w:hAnsi="Futura LT Light"/>
                <w:sz w:val="24"/>
              </w:rPr>
              <w:t xml:space="preserve"> </w:t>
            </w:r>
            <w:r w:rsidR="00052685" w:rsidRPr="00767BE1">
              <w:rPr>
                <w:rFonts w:ascii="Futura LT Light" w:hAnsi="Futura LT Light"/>
                <w:color w:val="auto"/>
                <w:sz w:val="24"/>
              </w:rPr>
              <w:t xml:space="preserve">insingh@iu.edu – </w:t>
            </w:r>
            <w:hyperlink r:id="rId13" w:history="1">
              <w:r w:rsidR="00052685" w:rsidRPr="00E73513">
                <w:rPr>
                  <w:rStyle w:val="Hyperlink"/>
                  <w:rFonts w:ascii="Futura LT Light" w:hAnsi="Futura LT Light"/>
                  <w:color w:val="1C1F3E"/>
                  <w:sz w:val="24"/>
                  <w:u w:val="none"/>
                </w:rPr>
                <w:t>inderpreet.info</w:t>
              </w:r>
            </w:hyperlink>
            <w:r w:rsidR="006178D7">
              <w:rPr>
                <w:rStyle w:val="Hyperlink"/>
                <w:rFonts w:ascii="Futura LT Light" w:hAnsi="Futura LT Light"/>
                <w:color w:val="1C1F3E"/>
                <w:sz w:val="24"/>
                <w:u w:val="none"/>
              </w:rPr>
              <w:t xml:space="preserve"> – </w:t>
            </w:r>
            <w:r w:rsidR="00573D10">
              <w:rPr>
                <w:rStyle w:val="Hyperlink"/>
                <w:rFonts w:ascii="Futura LT Light" w:hAnsi="Futura LT Light"/>
                <w:color w:val="1C1F3E"/>
                <w:sz w:val="24"/>
                <w:u w:val="none"/>
              </w:rPr>
              <w:t xml:space="preserve">     – </w:t>
            </w:r>
          </w:p>
        </w:tc>
      </w:tr>
    </w:tbl>
    <w:tbl>
      <w:tblPr>
        <w:tblW w:w="5969" w:type="pct"/>
        <w:tblInd w:w="-842" w:type="dxa"/>
        <w:tblLayout w:type="fixed"/>
        <w:tblCellMar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1836"/>
        <w:gridCol w:w="8478"/>
      </w:tblGrid>
      <w:tr w:rsidR="007977CB" w:rsidRPr="00767BE1" w14:paraId="4787A9B3" w14:textId="77777777" w:rsidTr="00253538">
        <w:trPr>
          <w:trHeight w:val="67"/>
        </w:trPr>
        <w:sdt>
          <w:sdtPr>
            <w:rPr>
              <w:rFonts w:ascii="Futura LT Light" w:hAnsi="Futura LT Light"/>
              <w:sz w:val="23"/>
              <w:szCs w:val="23"/>
            </w:rPr>
            <w:alias w:val="Education:"/>
            <w:tag w:val="Education:"/>
            <w:id w:val="1405184291"/>
            <w:placeholder>
              <w:docPart w:val="256E9544242E471B98ED599F9E8D39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6" w:type="dxa"/>
              </w:tcPr>
              <w:p w14:paraId="29A94CCA" w14:textId="7CC9080D" w:rsidR="007977CB" w:rsidRPr="006518B0" w:rsidRDefault="007977CB" w:rsidP="007977CB">
                <w:pPr>
                  <w:pStyle w:val="Heading1"/>
                  <w:rPr>
                    <w:rFonts w:ascii="Futura LT Light" w:hAnsi="Futura LT Light"/>
                    <w:sz w:val="23"/>
                    <w:szCs w:val="23"/>
                  </w:rPr>
                </w:pPr>
                <w:r w:rsidRPr="001D72B4">
                  <w:rPr>
                    <w:rFonts w:ascii="Futura LT Light" w:hAnsi="Futura LT Light"/>
                    <w:sz w:val="24"/>
                    <w:szCs w:val="23"/>
                  </w:rPr>
                  <w:t>Education</w:t>
                </w:r>
              </w:p>
            </w:tc>
          </w:sdtContent>
        </w:sdt>
        <w:tc>
          <w:tcPr>
            <w:tcW w:w="8478" w:type="dxa"/>
            <w:tcMar>
              <w:top w:w="144" w:type="dxa"/>
            </w:tcMar>
          </w:tcPr>
          <w:p w14:paraId="2AC55B76" w14:textId="26C1CF2C" w:rsidR="007977CB" w:rsidRPr="001D72B4" w:rsidRDefault="007977CB" w:rsidP="007977CB">
            <w:pPr>
              <w:pStyle w:val="Heading1"/>
              <w:spacing w:line="276" w:lineRule="auto"/>
              <w:rPr>
                <w:rFonts w:ascii="Futura LT Light" w:hAnsi="Futura LT Light"/>
                <w:sz w:val="24"/>
                <w:szCs w:val="23"/>
              </w:rPr>
            </w:pPr>
            <w:r w:rsidRPr="001D72B4">
              <w:rPr>
                <w:rFonts w:ascii="Futura LT Light" w:hAnsi="Futura LT Light"/>
                <w:sz w:val="24"/>
                <w:szCs w:val="23"/>
              </w:rPr>
              <w:t>Indiana University – Bloomington, IN</w:t>
            </w:r>
            <w:r w:rsidR="00C51269">
              <w:rPr>
                <w:rFonts w:ascii="Futura LT Light" w:hAnsi="Futura LT Light"/>
                <w:sz w:val="24"/>
                <w:szCs w:val="23"/>
              </w:rPr>
              <w:t xml:space="preserve">                         </w:t>
            </w:r>
            <w:r w:rsidR="00DA0F47">
              <w:rPr>
                <w:rFonts w:ascii="Futura LT Light" w:hAnsi="Futura LT Light"/>
                <w:sz w:val="24"/>
                <w:szCs w:val="23"/>
              </w:rPr>
              <w:t xml:space="preserve"> </w:t>
            </w:r>
            <w:r w:rsidR="00C51269" w:rsidRPr="00DA0F47">
              <w:rPr>
                <w:rFonts w:ascii="Futura LT Light" w:hAnsi="Futura LT Light"/>
                <w:sz w:val="23"/>
                <w:szCs w:val="23"/>
              </w:rPr>
              <w:t>Aug 2014 – May 2018</w:t>
            </w:r>
          </w:p>
          <w:p w14:paraId="70527742" w14:textId="287C669C" w:rsidR="007977CB" w:rsidRPr="006518B0" w:rsidRDefault="007977CB" w:rsidP="007977CB">
            <w:pPr>
              <w:pStyle w:val="Heading1"/>
              <w:spacing w:line="240" w:lineRule="auto"/>
              <w:rPr>
                <w:rFonts w:ascii="Futura LT Light" w:hAnsi="Futura LT Light"/>
                <w:b w:val="0"/>
                <w:sz w:val="23"/>
                <w:szCs w:val="23"/>
              </w:rPr>
            </w:pPr>
            <w:r w:rsidRPr="006518B0">
              <w:rPr>
                <w:rFonts w:ascii="Futura LT Light" w:hAnsi="Futura LT Light"/>
                <w:b w:val="0"/>
                <w:sz w:val="23"/>
                <w:szCs w:val="23"/>
              </w:rPr>
              <w:t>Bachelor of Science in Computer Science</w:t>
            </w:r>
          </w:p>
          <w:p w14:paraId="26B6246D" w14:textId="77777777" w:rsidR="007977CB" w:rsidRPr="006518B0" w:rsidRDefault="007977CB" w:rsidP="007977CB">
            <w:pPr>
              <w:pStyle w:val="Heading1"/>
              <w:spacing w:line="240" w:lineRule="auto"/>
              <w:rPr>
                <w:rFonts w:ascii="Futura LT Light" w:hAnsi="Futura LT Light"/>
                <w:b w:val="0"/>
                <w:sz w:val="23"/>
                <w:szCs w:val="23"/>
              </w:rPr>
            </w:pPr>
            <w:r w:rsidRPr="006518B0">
              <w:rPr>
                <w:rFonts w:ascii="Futura LT Light" w:hAnsi="Futura LT Light"/>
                <w:b w:val="0"/>
                <w:sz w:val="23"/>
                <w:szCs w:val="23"/>
              </w:rPr>
              <w:t>Minor in Mathematics</w:t>
            </w:r>
          </w:p>
          <w:p w14:paraId="34A03068" w14:textId="77777777" w:rsidR="007977CB" w:rsidRPr="006518B0" w:rsidRDefault="007977CB" w:rsidP="007977CB">
            <w:pPr>
              <w:pStyle w:val="Heading1"/>
              <w:spacing w:line="240" w:lineRule="auto"/>
              <w:rPr>
                <w:rFonts w:ascii="Futura LT Light" w:hAnsi="Futura LT Light"/>
                <w:b w:val="0"/>
                <w:sz w:val="23"/>
                <w:szCs w:val="23"/>
              </w:rPr>
            </w:pPr>
            <w:r w:rsidRPr="006518B0">
              <w:rPr>
                <w:rFonts w:ascii="Futura LT Light" w:hAnsi="Futura LT Light"/>
                <w:b w:val="0"/>
                <w:sz w:val="23"/>
                <w:szCs w:val="23"/>
              </w:rPr>
              <w:t>Certificate of Business Foundations</w:t>
            </w:r>
          </w:p>
          <w:p w14:paraId="10261F96" w14:textId="77777777" w:rsidR="007977CB" w:rsidRPr="002F41AB" w:rsidRDefault="007977CB" w:rsidP="002C1AC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Futura LT Light" w:hAnsi="Futura LT Light"/>
                <w:sz w:val="23"/>
                <w:szCs w:val="23"/>
              </w:rPr>
            </w:pPr>
            <w:r w:rsidRPr="002F41AB">
              <w:rPr>
                <w:rFonts w:ascii="Futura LT Light" w:hAnsi="Futura LT Light"/>
                <w:sz w:val="23"/>
                <w:szCs w:val="23"/>
              </w:rPr>
              <w:t>Designed AI for a game study of Texas Hold ‘Em</w:t>
            </w:r>
          </w:p>
          <w:p w14:paraId="2196794A" w14:textId="77777777" w:rsidR="007977CB" w:rsidRPr="002F41AB" w:rsidRDefault="007977CB" w:rsidP="002C1AC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Futura LT Light" w:hAnsi="Futura LT Light"/>
                <w:sz w:val="23"/>
                <w:szCs w:val="23"/>
              </w:rPr>
            </w:pPr>
            <w:r w:rsidRPr="002F41AB">
              <w:rPr>
                <w:rFonts w:ascii="Futura LT Light" w:hAnsi="Futura LT Light"/>
                <w:sz w:val="23"/>
                <w:szCs w:val="23"/>
              </w:rPr>
              <w:t>Created OpenGL applications for Android</w:t>
            </w:r>
          </w:p>
          <w:p w14:paraId="5EF3BC32" w14:textId="24B7C8EA" w:rsidR="007977CB" w:rsidRPr="002C1ACC" w:rsidRDefault="007977CB" w:rsidP="002C1ACC">
            <w:pPr>
              <w:pStyle w:val="ListParagraph"/>
              <w:numPr>
                <w:ilvl w:val="0"/>
                <w:numId w:val="14"/>
              </w:numPr>
              <w:spacing w:line="240" w:lineRule="auto"/>
              <w:ind w:right="1560"/>
              <w:rPr>
                <w:rFonts w:ascii="Futura LT Light" w:hAnsi="Futura LT Light"/>
                <w:sz w:val="23"/>
                <w:szCs w:val="23"/>
              </w:rPr>
            </w:pPr>
            <w:r w:rsidRPr="002F41AB">
              <w:rPr>
                <w:rFonts w:ascii="Futura LT Light" w:hAnsi="Futura LT Light"/>
                <w:sz w:val="23"/>
                <w:szCs w:val="23"/>
              </w:rPr>
              <w:t>MS Access/Excel &amp; Business Law</w:t>
            </w:r>
          </w:p>
        </w:tc>
      </w:tr>
      <w:tr w:rsidR="007977CB" w:rsidRPr="00767BE1" w14:paraId="19EC007B" w14:textId="77777777" w:rsidTr="00253538">
        <w:trPr>
          <w:trHeight w:val="373"/>
        </w:trPr>
        <w:sdt>
          <w:sdtPr>
            <w:rPr>
              <w:rFonts w:ascii="Futura LT Light" w:hAnsi="Futura LT Light"/>
              <w:sz w:val="23"/>
              <w:szCs w:val="23"/>
            </w:rPr>
            <w:alias w:val="Experience:"/>
            <w:tag w:val="Experience:"/>
            <w:id w:val="1033002868"/>
            <w:placeholder>
              <w:docPart w:val="1103491076BE462E8EF046CF4942689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6" w:type="dxa"/>
              </w:tcPr>
              <w:p w14:paraId="523338B8" w14:textId="4F9A445A" w:rsidR="007977CB" w:rsidRPr="006518B0" w:rsidRDefault="007977CB" w:rsidP="007977CB">
                <w:pPr>
                  <w:pStyle w:val="Heading1"/>
                  <w:rPr>
                    <w:rFonts w:ascii="Futura LT Light" w:hAnsi="Futura LT Light"/>
                    <w:sz w:val="23"/>
                    <w:szCs w:val="23"/>
                  </w:rPr>
                </w:pPr>
                <w:r w:rsidRPr="001D72B4">
                  <w:rPr>
                    <w:rFonts w:ascii="Futura LT Light" w:hAnsi="Futura LT Light"/>
                    <w:sz w:val="24"/>
                    <w:szCs w:val="23"/>
                  </w:rPr>
                  <w:t>Experience</w:t>
                </w:r>
              </w:p>
            </w:tc>
          </w:sdtContent>
        </w:sdt>
        <w:tc>
          <w:tcPr>
            <w:tcW w:w="8478" w:type="dxa"/>
            <w:tcMar>
              <w:top w:w="144" w:type="dxa"/>
            </w:tcMar>
          </w:tcPr>
          <w:p w14:paraId="6F117336" w14:textId="42EFB9BA" w:rsidR="00AB673E" w:rsidRPr="001D72B4" w:rsidRDefault="000743A9" w:rsidP="001C2A88">
            <w:pPr>
              <w:pStyle w:val="Heading1"/>
              <w:spacing w:after="0" w:line="240" w:lineRule="auto"/>
              <w:rPr>
                <w:rFonts w:ascii="Futura LT Light" w:eastAsiaTheme="minorEastAsia" w:hAnsi="Futura LT Light"/>
                <w:b w:val="0"/>
                <w:sz w:val="24"/>
                <w:szCs w:val="23"/>
              </w:rPr>
            </w:pPr>
            <w:r w:rsidRPr="001D72B4">
              <w:rPr>
                <w:rFonts w:ascii="Futura LT Light" w:hAnsi="Futura LT Light"/>
                <w:sz w:val="24"/>
                <w:szCs w:val="23"/>
              </w:rPr>
              <w:t xml:space="preserve">Front-End </w:t>
            </w:r>
            <w:r w:rsidR="007977CB" w:rsidRPr="001D72B4">
              <w:rPr>
                <w:rFonts w:ascii="Futura LT Light" w:hAnsi="Futura LT Light"/>
                <w:sz w:val="24"/>
                <w:szCs w:val="23"/>
              </w:rPr>
              <w:t>Software Developer</w:t>
            </w:r>
            <w:r w:rsidR="00DA0F47">
              <w:rPr>
                <w:rFonts w:ascii="Futura LT Light" w:hAnsi="Futura LT Light"/>
                <w:sz w:val="23"/>
                <w:szCs w:val="23"/>
              </w:rPr>
              <w:t xml:space="preserve">                                      </w:t>
            </w:r>
            <w:r w:rsidR="00DA0F47" w:rsidRPr="00440EE3">
              <w:rPr>
                <w:rFonts w:ascii="Futura LT Light" w:hAnsi="Futura LT Light"/>
                <w:sz w:val="23"/>
                <w:szCs w:val="23"/>
              </w:rPr>
              <w:t>Aug 2016 – Jan 2017</w:t>
            </w:r>
          </w:p>
          <w:p w14:paraId="71DF9CF0" w14:textId="5E6CFC10" w:rsidR="0055564C" w:rsidRPr="00440EE3" w:rsidRDefault="007977CB" w:rsidP="00FA7CB8">
            <w:pPr>
              <w:spacing w:line="240" w:lineRule="auto"/>
              <w:rPr>
                <w:rFonts w:ascii="Futura LT Light" w:hAnsi="Futura LT Light"/>
                <w:sz w:val="23"/>
                <w:szCs w:val="23"/>
              </w:rPr>
            </w:pPr>
            <w:r w:rsidRPr="006518B0">
              <w:rPr>
                <w:rFonts w:ascii="Futura LT Light" w:hAnsi="Futura LT Light"/>
                <w:sz w:val="23"/>
                <w:szCs w:val="23"/>
              </w:rPr>
              <w:t>Mad Option LLC. – New York, NY</w:t>
            </w:r>
            <w:r w:rsidR="0055564C" w:rsidRPr="00440EE3">
              <w:rPr>
                <w:rFonts w:ascii="Futura LT Light" w:eastAsia="Futura LT Light" w:hAnsi="Futura LT Light" w:cs="Futura LT Light"/>
                <w:color w:val="595959"/>
                <w:sz w:val="23"/>
              </w:rPr>
              <w:t xml:space="preserve"> </w:t>
            </w:r>
          </w:p>
          <w:p w14:paraId="08F443A6" w14:textId="5E0703E8" w:rsidR="001F2924" w:rsidRDefault="00743AD9" w:rsidP="0034429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right="518"/>
              <w:rPr>
                <w:rFonts w:ascii="Futura LT Light" w:eastAsia="Futura LT Light" w:hAnsi="Futura LT Light" w:cs="Futura LT Light"/>
                <w:sz w:val="23"/>
              </w:rPr>
            </w:pPr>
            <w:r>
              <w:rPr>
                <w:rFonts w:ascii="Futura LT Light" w:eastAsia="Futura LT Light" w:hAnsi="Futura LT Light" w:cs="Futura LT Light"/>
                <w:sz w:val="23"/>
              </w:rPr>
              <w:t xml:space="preserve">Cut costs of </w:t>
            </w:r>
            <w:r w:rsidR="00240371">
              <w:rPr>
                <w:rFonts w:ascii="Futura LT Light" w:eastAsia="Futura LT Light" w:hAnsi="Futura LT Light" w:cs="Futura LT Light"/>
                <w:sz w:val="23"/>
              </w:rPr>
              <w:t>using 3</w:t>
            </w:r>
            <w:r w:rsidR="00240371" w:rsidRPr="00240371">
              <w:rPr>
                <w:rFonts w:ascii="Futura LT Light" w:eastAsia="Futura LT Light" w:hAnsi="Futura LT Light" w:cs="Futura LT Light"/>
                <w:sz w:val="23"/>
                <w:vertAlign w:val="superscript"/>
              </w:rPr>
              <w:t>rd</w:t>
            </w:r>
            <w:r w:rsidR="00240371">
              <w:rPr>
                <w:rFonts w:ascii="Futura LT Light" w:eastAsia="Futura LT Light" w:hAnsi="Futura LT Light" w:cs="Futura LT Light"/>
                <w:sz w:val="23"/>
              </w:rPr>
              <w:t xml:space="preserve"> party software by </w:t>
            </w:r>
            <w:r w:rsidR="00BA08B8">
              <w:rPr>
                <w:rFonts w:ascii="Futura LT Light" w:eastAsia="Futura LT Light" w:hAnsi="Futura LT Light" w:cs="Futura LT Light"/>
                <w:sz w:val="23"/>
              </w:rPr>
              <w:t>8</w:t>
            </w:r>
            <w:bookmarkStart w:id="0" w:name="_GoBack"/>
            <w:bookmarkEnd w:id="0"/>
            <w:r w:rsidR="00240371">
              <w:rPr>
                <w:rFonts w:ascii="Futura LT Light" w:eastAsia="Futura LT Light" w:hAnsi="Futura LT Light" w:cs="Futura LT Light"/>
                <w:sz w:val="23"/>
              </w:rPr>
              <w:t>%</w:t>
            </w:r>
          </w:p>
          <w:p w14:paraId="2F622571" w14:textId="46CEDCAA" w:rsidR="000D73C7" w:rsidRPr="00344293" w:rsidRDefault="00BF43C4" w:rsidP="0034429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right="518"/>
              <w:rPr>
                <w:rFonts w:ascii="Futura LT Light" w:eastAsia="Futura LT Light" w:hAnsi="Futura LT Light" w:cs="Futura LT Light"/>
                <w:sz w:val="23"/>
              </w:rPr>
            </w:pPr>
            <w:r>
              <w:rPr>
                <w:rFonts w:ascii="Futura LT Light" w:eastAsia="Futura LT Light" w:hAnsi="Futura LT Light" w:cs="Futura LT Light"/>
                <w:sz w:val="23"/>
              </w:rPr>
              <w:t>In a team of 5 people, d</w:t>
            </w:r>
            <w:r w:rsidR="000D73C7" w:rsidRPr="00344293">
              <w:rPr>
                <w:rFonts w:ascii="Futura LT Light" w:eastAsia="Futura LT Light" w:hAnsi="Futura LT Light" w:cs="Futura LT Light"/>
                <w:sz w:val="23"/>
              </w:rPr>
              <w:t>eveloped</w:t>
            </w:r>
            <w:r>
              <w:rPr>
                <w:rFonts w:ascii="Futura LT Light" w:eastAsia="Futura LT Light" w:hAnsi="Futura LT Light" w:cs="Futura LT Light"/>
                <w:sz w:val="23"/>
              </w:rPr>
              <w:t xml:space="preserve"> a</w:t>
            </w:r>
            <w:r w:rsidR="000D73C7" w:rsidRPr="00344293">
              <w:rPr>
                <w:rFonts w:ascii="Futura LT Light" w:eastAsia="Futura LT Light" w:hAnsi="Futura LT Light" w:cs="Futura LT Light"/>
                <w:sz w:val="23"/>
              </w:rPr>
              <w:t xml:space="preserve"> </w:t>
            </w:r>
            <w:r w:rsidR="006E0147">
              <w:rPr>
                <w:rFonts w:ascii="Futura LT Light" w:eastAsia="Futura LT Light" w:hAnsi="Futura LT Light" w:cs="Futura LT Light"/>
                <w:sz w:val="23"/>
              </w:rPr>
              <w:t xml:space="preserve">Microsoft </w:t>
            </w:r>
            <w:r w:rsidR="000D73C7" w:rsidRPr="00344293">
              <w:rPr>
                <w:rFonts w:ascii="Futura LT Light" w:eastAsia="Futura LT Light" w:hAnsi="Futura LT Light" w:cs="Futura LT Light"/>
                <w:sz w:val="23"/>
              </w:rPr>
              <w:t>UWP application in C#/XAML</w:t>
            </w:r>
          </w:p>
          <w:p w14:paraId="63433EAF" w14:textId="1F617539" w:rsidR="000D73C7" w:rsidRPr="001F2924" w:rsidRDefault="001F2924" w:rsidP="001F292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right="518"/>
              <w:rPr>
                <w:rFonts w:ascii="Futura LT Light" w:eastAsia="Futura LT Light" w:hAnsi="Futura LT Light" w:cs="Futura LT Light"/>
                <w:sz w:val="23"/>
              </w:rPr>
            </w:pPr>
            <w:r w:rsidRPr="00344293">
              <w:rPr>
                <w:rFonts w:ascii="Futura LT Light" w:eastAsia="Futura LT Light" w:hAnsi="Futura LT Light" w:cs="Futura LT Light"/>
                <w:sz w:val="23"/>
              </w:rPr>
              <w:t>Managed presentation and retrieval of real-time and historical data for investment equities</w:t>
            </w:r>
          </w:p>
          <w:p w14:paraId="0C06D5F2" w14:textId="7E555418" w:rsidR="000D73C7" w:rsidRPr="001D72B4" w:rsidRDefault="001D72B4" w:rsidP="00395D30">
            <w:pPr>
              <w:pStyle w:val="Heading2"/>
              <w:spacing w:after="0" w:line="240" w:lineRule="auto"/>
              <w:rPr>
                <w:rFonts w:ascii="Futura LT Light" w:hAnsi="Futura LT Light"/>
                <w:sz w:val="24"/>
                <w:szCs w:val="23"/>
              </w:rPr>
            </w:pPr>
            <w:r w:rsidRPr="001D72B4">
              <w:rPr>
                <w:rFonts w:ascii="Futura LT Light" w:hAnsi="Futura LT Light"/>
                <w:sz w:val="24"/>
                <w:szCs w:val="23"/>
              </w:rPr>
              <w:t xml:space="preserve">Assistant </w:t>
            </w:r>
            <w:r w:rsidR="000D73C7" w:rsidRPr="001D72B4">
              <w:rPr>
                <w:rFonts w:ascii="Futura LT Light" w:hAnsi="Futura LT Light"/>
                <w:sz w:val="24"/>
                <w:szCs w:val="23"/>
              </w:rPr>
              <w:t>Manager</w:t>
            </w:r>
            <w:r w:rsidR="00DA0F47" w:rsidRPr="00DA0F47">
              <w:rPr>
                <w:rFonts w:ascii="Futura LT Light" w:hAnsi="Futura LT Light"/>
                <w:sz w:val="23"/>
                <w:szCs w:val="23"/>
              </w:rPr>
              <w:t xml:space="preserve">                                       </w:t>
            </w:r>
            <w:r w:rsidR="00DA0F47">
              <w:rPr>
                <w:rFonts w:ascii="Futura LT Light" w:hAnsi="Futura LT Light"/>
                <w:sz w:val="23"/>
                <w:szCs w:val="23"/>
              </w:rPr>
              <w:t xml:space="preserve">              </w:t>
            </w:r>
            <w:r w:rsidR="00DA0F47" w:rsidRPr="00440EE3">
              <w:rPr>
                <w:rFonts w:ascii="Futura LT Light" w:hAnsi="Futura LT Light"/>
                <w:sz w:val="23"/>
                <w:szCs w:val="23"/>
              </w:rPr>
              <w:t>May 2014 – July 2017</w:t>
            </w:r>
          </w:p>
          <w:p w14:paraId="2B610125" w14:textId="46E29D35" w:rsidR="000D73C7" w:rsidRPr="00440EE3" w:rsidRDefault="000D73C7" w:rsidP="00FA7CB8">
            <w:pPr>
              <w:spacing w:line="240" w:lineRule="auto"/>
              <w:rPr>
                <w:rFonts w:ascii="Futura LT Light" w:hAnsi="Futura LT Light"/>
                <w:sz w:val="23"/>
                <w:szCs w:val="23"/>
              </w:rPr>
            </w:pPr>
            <w:r w:rsidRPr="006518B0">
              <w:rPr>
                <w:rFonts w:ascii="Futura LT Light" w:hAnsi="Futura LT Light"/>
                <w:sz w:val="23"/>
                <w:szCs w:val="23"/>
              </w:rPr>
              <w:t xml:space="preserve">Bawa Petroleum Inc. – Elkhart, </w:t>
            </w:r>
            <w:r w:rsidRPr="00FA7CB8">
              <w:rPr>
                <w:rFonts w:ascii="Futura LT Light" w:hAnsi="Futura LT Light"/>
                <w:sz w:val="23"/>
                <w:szCs w:val="23"/>
              </w:rPr>
              <w:t>IN</w:t>
            </w:r>
          </w:p>
          <w:p w14:paraId="0A25154A" w14:textId="27876313" w:rsidR="0055564C" w:rsidRPr="00344293" w:rsidRDefault="0055564C" w:rsidP="0034429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Futura LT Light" w:hAnsi="Futura LT Light"/>
                <w:sz w:val="23"/>
                <w:szCs w:val="23"/>
              </w:rPr>
            </w:pPr>
            <w:r w:rsidRPr="00344293">
              <w:rPr>
                <w:rFonts w:ascii="Futura LT Light" w:hAnsi="Futura LT Light"/>
                <w:sz w:val="23"/>
                <w:szCs w:val="23"/>
              </w:rPr>
              <w:t>Managed incoming business worth upwards of $10,000</w:t>
            </w:r>
          </w:p>
          <w:p w14:paraId="75285200" w14:textId="1F88FB43" w:rsidR="00344293" w:rsidRDefault="00D633CF" w:rsidP="0034429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Futura LT Light" w:hAnsi="Futura LT Light"/>
                <w:sz w:val="23"/>
                <w:szCs w:val="23"/>
              </w:rPr>
            </w:pPr>
            <w:r>
              <w:rPr>
                <w:rFonts w:ascii="Futura LT Light" w:hAnsi="Futura LT Light"/>
                <w:sz w:val="23"/>
                <w:szCs w:val="23"/>
              </w:rPr>
              <w:t>Produced efficiency by suggesting and implementing newer register systems</w:t>
            </w:r>
          </w:p>
          <w:p w14:paraId="651BEC37" w14:textId="06E612BE" w:rsidR="00DF6836" w:rsidRPr="00DF6836" w:rsidRDefault="00DF6836" w:rsidP="00DF683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Futura LT Light" w:hAnsi="Futura LT Light"/>
                <w:sz w:val="23"/>
                <w:szCs w:val="23"/>
              </w:rPr>
            </w:pPr>
            <w:r w:rsidRPr="00344293">
              <w:rPr>
                <w:rFonts w:ascii="Futura LT Light" w:hAnsi="Futura LT Light"/>
                <w:sz w:val="23"/>
                <w:szCs w:val="23"/>
              </w:rPr>
              <w:t>Oversaw daily operations on-site while managing the store front</w:t>
            </w:r>
          </w:p>
          <w:p w14:paraId="2FB6FBF0" w14:textId="23EF862A" w:rsidR="007977CB" w:rsidRPr="00344293" w:rsidRDefault="0055564C" w:rsidP="0034429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Futura LT Light" w:hAnsi="Futura LT Light"/>
                <w:sz w:val="23"/>
                <w:szCs w:val="23"/>
              </w:rPr>
            </w:pPr>
            <w:r w:rsidRPr="00344293">
              <w:rPr>
                <w:rFonts w:ascii="Futura LT Light" w:hAnsi="Futura LT Light"/>
                <w:sz w:val="23"/>
                <w:szCs w:val="23"/>
              </w:rPr>
              <w:t>Interacted with customers</w:t>
            </w:r>
            <w:r w:rsidR="0091322C">
              <w:rPr>
                <w:rFonts w:ascii="Futura LT Light" w:hAnsi="Futura LT Light"/>
                <w:sz w:val="23"/>
                <w:szCs w:val="23"/>
              </w:rPr>
              <w:t xml:space="preserve"> to </w:t>
            </w:r>
            <w:r w:rsidR="00741F04">
              <w:rPr>
                <w:rFonts w:ascii="Futura LT Light" w:hAnsi="Futura LT Light"/>
                <w:sz w:val="23"/>
                <w:szCs w:val="23"/>
              </w:rPr>
              <w:t>inquire about store improvements and conveniences that could be made</w:t>
            </w:r>
          </w:p>
        </w:tc>
      </w:tr>
      <w:tr w:rsidR="007977CB" w:rsidRPr="00767BE1" w14:paraId="7C71F0EA" w14:textId="77777777" w:rsidTr="00253538">
        <w:trPr>
          <w:trHeight w:val="73"/>
        </w:trPr>
        <w:tc>
          <w:tcPr>
            <w:tcW w:w="1836" w:type="dxa"/>
          </w:tcPr>
          <w:p w14:paraId="5CF5B214" w14:textId="491CEBAA" w:rsidR="007977CB" w:rsidRPr="006518B0" w:rsidRDefault="007977CB" w:rsidP="007977CB">
            <w:pPr>
              <w:pStyle w:val="Heading1"/>
              <w:rPr>
                <w:rFonts w:ascii="Futura LT Light" w:hAnsi="Futura LT Light"/>
                <w:sz w:val="23"/>
                <w:szCs w:val="23"/>
              </w:rPr>
            </w:pPr>
            <w:r w:rsidRPr="001D72B4">
              <w:rPr>
                <w:rFonts w:ascii="Futura LT Light" w:hAnsi="Futura LT Light"/>
                <w:sz w:val="24"/>
                <w:szCs w:val="23"/>
              </w:rPr>
              <w:t>Projects</w:t>
            </w:r>
          </w:p>
        </w:tc>
        <w:tc>
          <w:tcPr>
            <w:tcW w:w="8478" w:type="dxa"/>
            <w:tcMar>
              <w:top w:w="144" w:type="dxa"/>
            </w:tcMar>
          </w:tcPr>
          <w:p w14:paraId="0D088FE5" w14:textId="008DAA95" w:rsidR="001C60FC" w:rsidRDefault="007977CB" w:rsidP="00667BC3">
            <w:pPr>
              <w:spacing w:line="240" w:lineRule="auto"/>
              <w:rPr>
                <w:rFonts w:ascii="Futura LT Light" w:hAnsi="Futura LT Light"/>
                <w:color w:val="595959" w:themeColor="text1" w:themeTint="A6"/>
                <w:sz w:val="23"/>
                <w:szCs w:val="23"/>
              </w:rPr>
            </w:pPr>
            <w:r w:rsidRPr="001D72B4">
              <w:rPr>
                <w:rFonts w:ascii="Futura LT Light" w:hAnsi="Futura LT Light"/>
                <w:b/>
                <w:sz w:val="24"/>
                <w:szCs w:val="23"/>
              </w:rPr>
              <w:t>Android Mobile Application</w:t>
            </w:r>
            <w:r w:rsidRPr="006518B0">
              <w:rPr>
                <w:rFonts w:ascii="Futura LT Light" w:hAnsi="Futura LT Light"/>
                <w:sz w:val="23"/>
                <w:szCs w:val="23"/>
              </w:rPr>
              <w:br/>
            </w:r>
            <w:r w:rsidRPr="006518B0">
              <w:rPr>
                <w:rFonts w:ascii="Futura LT Light" w:hAnsi="Futura LT Light"/>
                <w:color w:val="595959" w:themeColor="text1" w:themeTint="A6"/>
                <w:sz w:val="23"/>
                <w:szCs w:val="23"/>
              </w:rPr>
              <w:t xml:space="preserve">Developing </w:t>
            </w:r>
            <w:r w:rsidR="001C60FC">
              <w:rPr>
                <w:rFonts w:ascii="Futura LT Light" w:hAnsi="Futura LT Light"/>
                <w:color w:val="595959" w:themeColor="text1" w:themeTint="A6"/>
                <w:sz w:val="23"/>
                <w:szCs w:val="23"/>
              </w:rPr>
              <w:t xml:space="preserve">and publishing </w:t>
            </w:r>
            <w:r w:rsidR="002964C6">
              <w:rPr>
                <w:rFonts w:ascii="Futura LT Light" w:hAnsi="Futura LT Light"/>
                <w:color w:val="595959" w:themeColor="text1" w:themeTint="A6"/>
                <w:sz w:val="23"/>
                <w:szCs w:val="23"/>
              </w:rPr>
              <w:t>Workstation</w:t>
            </w:r>
            <w:r w:rsidR="001C60FC">
              <w:rPr>
                <w:rFonts w:ascii="Futura LT Light" w:hAnsi="Futura LT Light"/>
                <w:color w:val="595959" w:themeColor="text1" w:themeTint="A6"/>
                <w:sz w:val="23"/>
                <w:szCs w:val="23"/>
              </w:rPr>
              <w:t xml:space="preserve"> Mobile</w:t>
            </w:r>
            <w:r w:rsidR="001C60FC">
              <w:rPr>
                <w:rFonts w:ascii="Futura LT Light" w:hAnsi="Futura LT Light"/>
                <w:color w:val="595959" w:themeColor="text1" w:themeTint="A6"/>
                <w:sz w:val="23"/>
                <w:szCs w:val="23"/>
              </w:rPr>
              <w:br/>
              <w:t>Written in C</w:t>
            </w:r>
            <w:r w:rsidR="00924E8C">
              <w:rPr>
                <w:rFonts w:ascii="Futura LT Light" w:hAnsi="Futura LT Light"/>
                <w:color w:val="595959" w:themeColor="text1" w:themeTint="A6"/>
                <w:sz w:val="23"/>
                <w:szCs w:val="23"/>
              </w:rPr>
              <w:t># on Xamarin.Android Platform</w:t>
            </w:r>
          </w:p>
          <w:p w14:paraId="0EE27309" w14:textId="79A5E4EE" w:rsidR="00667BC3" w:rsidRDefault="00ED29C9" w:rsidP="00667BC3">
            <w:pPr>
              <w:spacing w:line="240" w:lineRule="auto"/>
              <w:rPr>
                <w:rFonts w:ascii="Futura LT Light" w:hAnsi="Futura LT Light"/>
                <w:color w:val="595959" w:themeColor="text1" w:themeTint="A6"/>
                <w:sz w:val="23"/>
                <w:szCs w:val="23"/>
              </w:rPr>
            </w:pPr>
            <w:r w:rsidRPr="001D72B4">
              <w:rPr>
                <w:rFonts w:ascii="Futura LT Light" w:hAnsi="Futura LT Light"/>
                <w:b/>
                <w:sz w:val="24"/>
                <w:szCs w:val="23"/>
              </w:rPr>
              <w:t>Tweet-Prediction</w:t>
            </w:r>
            <w:r w:rsidR="00395D30" w:rsidRPr="001D72B4">
              <w:rPr>
                <w:rFonts w:ascii="Futura LT Light" w:hAnsi="Futura LT Light"/>
                <w:b/>
                <w:sz w:val="24"/>
                <w:szCs w:val="23"/>
              </w:rPr>
              <w:t xml:space="preserve"> Machine Learning</w:t>
            </w:r>
            <w:r w:rsidR="00667BC3">
              <w:rPr>
                <w:rFonts w:ascii="Futura LT Light" w:hAnsi="Futura LT Light"/>
                <w:b/>
                <w:sz w:val="23"/>
                <w:szCs w:val="23"/>
              </w:rPr>
              <w:br/>
            </w:r>
            <w:r w:rsidR="004F6320">
              <w:rPr>
                <w:rFonts w:ascii="Futura LT Light" w:hAnsi="Futura LT Light"/>
                <w:color w:val="595959" w:themeColor="text1" w:themeTint="A6"/>
                <w:sz w:val="23"/>
                <w:szCs w:val="23"/>
              </w:rPr>
              <w:t xml:space="preserve">Created Python program that trained on Twitter’s feed of tweets for </w:t>
            </w:r>
            <w:r w:rsidR="00FC7390">
              <w:rPr>
                <w:rFonts w:ascii="Futura LT Light" w:hAnsi="Futura LT Light"/>
                <w:color w:val="595959" w:themeColor="text1" w:themeTint="A6"/>
                <w:sz w:val="23"/>
                <w:szCs w:val="23"/>
              </w:rPr>
              <w:t>specific</w:t>
            </w:r>
            <w:r w:rsidR="004F6320">
              <w:rPr>
                <w:rFonts w:ascii="Futura LT Light" w:hAnsi="Futura LT Light"/>
                <w:color w:val="595959" w:themeColor="text1" w:themeTint="A6"/>
                <w:sz w:val="23"/>
                <w:szCs w:val="23"/>
              </w:rPr>
              <w:t xml:space="preserve"> categor</w:t>
            </w:r>
            <w:r w:rsidR="00FC7390">
              <w:rPr>
                <w:rFonts w:ascii="Futura LT Light" w:hAnsi="Futura LT Light"/>
                <w:color w:val="595959" w:themeColor="text1" w:themeTint="A6"/>
                <w:sz w:val="23"/>
                <w:szCs w:val="23"/>
              </w:rPr>
              <w:t>ies</w:t>
            </w:r>
            <w:r w:rsidR="004F6320">
              <w:rPr>
                <w:rFonts w:ascii="Futura LT Light" w:hAnsi="Futura LT Light"/>
                <w:color w:val="595959" w:themeColor="text1" w:themeTint="A6"/>
                <w:sz w:val="23"/>
                <w:szCs w:val="23"/>
              </w:rPr>
              <w:br/>
              <w:t xml:space="preserve">Outputted </w:t>
            </w:r>
            <w:r w:rsidR="00FC7390">
              <w:rPr>
                <w:rFonts w:ascii="Futura LT Light" w:hAnsi="Futura LT Light"/>
                <w:color w:val="595959" w:themeColor="text1" w:themeTint="A6"/>
                <w:sz w:val="23"/>
                <w:szCs w:val="23"/>
              </w:rPr>
              <w:t>a</w:t>
            </w:r>
            <w:r w:rsidR="00667BC3">
              <w:rPr>
                <w:rFonts w:ascii="Futura LT Light" w:hAnsi="Futura LT Light"/>
                <w:color w:val="595959" w:themeColor="text1" w:themeTint="A6"/>
                <w:sz w:val="23"/>
                <w:szCs w:val="23"/>
              </w:rPr>
              <w:t xml:space="preserve"> given user’s likelihood to tweet about said categories</w:t>
            </w:r>
            <w:r w:rsidR="000C2DD0">
              <w:rPr>
                <w:rFonts w:ascii="Futura LT Light" w:hAnsi="Futura LT Light"/>
                <w:color w:val="595959" w:themeColor="text1" w:themeTint="A6"/>
                <w:sz w:val="23"/>
                <w:szCs w:val="23"/>
              </w:rPr>
              <w:br/>
              <w:t>Used a</w:t>
            </w:r>
            <w:r w:rsidR="0064214C">
              <w:rPr>
                <w:rFonts w:ascii="Futura LT Light" w:hAnsi="Futura LT Light"/>
                <w:color w:val="595959" w:themeColor="text1" w:themeTint="A6"/>
                <w:sz w:val="23"/>
                <w:szCs w:val="23"/>
              </w:rPr>
              <w:t>n artificial recurrent</w:t>
            </w:r>
            <w:r w:rsidR="000C2DD0">
              <w:rPr>
                <w:rFonts w:ascii="Futura LT Light" w:hAnsi="Futura LT Light"/>
                <w:color w:val="595959" w:themeColor="text1" w:themeTint="A6"/>
                <w:sz w:val="23"/>
                <w:szCs w:val="23"/>
              </w:rPr>
              <w:t xml:space="preserve"> neural network</w:t>
            </w:r>
          </w:p>
          <w:p w14:paraId="58BD97B5" w14:textId="24728449" w:rsidR="007977CB" w:rsidRPr="006518B0" w:rsidRDefault="007977CB" w:rsidP="00667BC3">
            <w:pPr>
              <w:spacing w:line="240" w:lineRule="auto"/>
              <w:rPr>
                <w:rFonts w:ascii="Futura LT Light" w:hAnsi="Futura LT Light"/>
                <w:color w:val="595959" w:themeColor="text1" w:themeTint="A6"/>
                <w:sz w:val="23"/>
                <w:szCs w:val="23"/>
              </w:rPr>
            </w:pPr>
            <w:r w:rsidRPr="001D72B4">
              <w:rPr>
                <w:rFonts w:ascii="Futura LT Light" w:hAnsi="Futura LT Light"/>
                <w:b/>
                <w:sz w:val="24"/>
                <w:szCs w:val="23"/>
              </w:rPr>
              <w:t>Windows Development</w:t>
            </w:r>
            <w:r w:rsidRPr="006518B0">
              <w:rPr>
                <w:rFonts w:ascii="Futura LT Light" w:hAnsi="Futura LT Light"/>
                <w:sz w:val="23"/>
                <w:szCs w:val="23"/>
              </w:rPr>
              <w:br/>
            </w:r>
            <w:r w:rsidRPr="006518B0">
              <w:rPr>
                <w:rFonts w:ascii="Futura LT Light" w:hAnsi="Futura LT Light"/>
                <w:color w:val="595959" w:themeColor="text1" w:themeTint="A6"/>
                <w:sz w:val="23"/>
                <w:szCs w:val="23"/>
              </w:rPr>
              <w:t>Created Universal Windows Platform app</w:t>
            </w:r>
            <w:r w:rsidRPr="006518B0">
              <w:rPr>
                <w:rFonts w:ascii="Futura LT Light" w:hAnsi="Futura LT Light"/>
                <w:color w:val="595959" w:themeColor="text1" w:themeTint="A6"/>
                <w:sz w:val="23"/>
                <w:szCs w:val="23"/>
              </w:rPr>
              <w:br/>
              <w:t>Integrated APIs for real-time data</w:t>
            </w:r>
          </w:p>
        </w:tc>
      </w:tr>
      <w:tr w:rsidR="007977CB" w:rsidRPr="00767BE1" w14:paraId="7DF0244E" w14:textId="77777777" w:rsidTr="00253538">
        <w:trPr>
          <w:trHeight w:val="182"/>
        </w:trPr>
        <w:tc>
          <w:tcPr>
            <w:tcW w:w="1836" w:type="dxa"/>
          </w:tcPr>
          <w:p w14:paraId="27A3AA53" w14:textId="45D4D80F" w:rsidR="007977CB" w:rsidRPr="001D72B4" w:rsidRDefault="003D5AAB" w:rsidP="007977CB">
            <w:pPr>
              <w:pStyle w:val="Heading1"/>
              <w:rPr>
                <w:rFonts w:ascii="Futura LT Light" w:hAnsi="Futura LT Light"/>
                <w:sz w:val="24"/>
                <w:szCs w:val="23"/>
              </w:rPr>
            </w:pPr>
            <w:r w:rsidRPr="001D72B4">
              <w:rPr>
                <w:rFonts w:ascii="Futura LT Light" w:hAnsi="Futura LT Light"/>
                <w:sz w:val="24"/>
                <w:szCs w:val="23"/>
              </w:rPr>
              <w:t xml:space="preserve">Notable </w:t>
            </w:r>
            <w:r w:rsidR="007977CB" w:rsidRPr="001D72B4">
              <w:rPr>
                <w:rFonts w:ascii="Futura LT Light" w:hAnsi="Futura LT Light"/>
                <w:sz w:val="24"/>
                <w:szCs w:val="23"/>
              </w:rPr>
              <w:t>Skills</w:t>
            </w:r>
          </w:p>
        </w:tc>
        <w:tc>
          <w:tcPr>
            <w:tcW w:w="8478" w:type="dxa"/>
            <w:tcMar>
              <w:top w:w="144" w:type="dxa"/>
            </w:tcMar>
          </w:tcPr>
          <w:p w14:paraId="20CDCCF6" w14:textId="05009808" w:rsidR="00ED0710" w:rsidRPr="006518B0" w:rsidRDefault="007977CB" w:rsidP="006518B0">
            <w:pPr>
              <w:spacing w:line="240" w:lineRule="auto"/>
              <w:ind w:left="1350" w:right="65" w:hanging="1350"/>
              <w:rPr>
                <w:rFonts w:ascii="Futura LT Light" w:hAnsi="Futura LT Light"/>
                <w:sz w:val="23"/>
                <w:szCs w:val="23"/>
              </w:rPr>
            </w:pPr>
            <w:r w:rsidRPr="006518B0">
              <w:rPr>
                <w:rFonts w:ascii="Futura LT Light" w:hAnsi="Futura LT Light"/>
                <w:sz w:val="23"/>
                <w:szCs w:val="23"/>
              </w:rPr>
              <w:t xml:space="preserve">Experience in </w:t>
            </w:r>
            <w:r w:rsidR="00ED0710" w:rsidRPr="006518B0">
              <w:rPr>
                <w:rFonts w:ascii="Futura LT Light" w:hAnsi="Futura LT Light"/>
                <w:sz w:val="23"/>
                <w:szCs w:val="23"/>
              </w:rPr>
              <w:t xml:space="preserve">C#, </w:t>
            </w:r>
            <w:r w:rsidRPr="006518B0">
              <w:rPr>
                <w:rFonts w:ascii="Futura LT Light" w:hAnsi="Futura LT Light"/>
                <w:sz w:val="23"/>
                <w:szCs w:val="23"/>
              </w:rPr>
              <w:t xml:space="preserve">C/C++, </w:t>
            </w:r>
            <w:r w:rsidR="00ED0710" w:rsidRPr="006518B0">
              <w:rPr>
                <w:rFonts w:ascii="Futura LT Light" w:hAnsi="Futura LT Light"/>
                <w:sz w:val="23"/>
                <w:szCs w:val="23"/>
              </w:rPr>
              <w:t xml:space="preserve">Java, </w:t>
            </w:r>
            <w:r w:rsidRPr="006518B0">
              <w:rPr>
                <w:rFonts w:ascii="Futura LT Light" w:hAnsi="Futura LT Light"/>
                <w:sz w:val="23"/>
                <w:szCs w:val="23"/>
              </w:rPr>
              <w:t>Python,</w:t>
            </w:r>
            <w:r w:rsidR="009F2AB5" w:rsidRPr="006518B0">
              <w:rPr>
                <w:rFonts w:ascii="Futura LT Light" w:hAnsi="Futura LT Light"/>
                <w:sz w:val="23"/>
                <w:szCs w:val="23"/>
              </w:rPr>
              <w:t xml:space="preserve"> HTML/CSS/JavaScript, </w:t>
            </w:r>
            <w:proofErr w:type="spellStart"/>
            <w:r w:rsidR="009F2AB5" w:rsidRPr="006518B0">
              <w:rPr>
                <w:rFonts w:ascii="Futura LT Light" w:hAnsi="Futura LT Light"/>
                <w:sz w:val="23"/>
                <w:szCs w:val="23"/>
              </w:rPr>
              <w:t>jQuery|UI</w:t>
            </w:r>
            <w:proofErr w:type="spellEnd"/>
            <w:r w:rsidR="009F2AB5" w:rsidRPr="006518B0">
              <w:rPr>
                <w:rFonts w:ascii="Futura LT Light" w:hAnsi="Futura LT Light"/>
                <w:sz w:val="23"/>
                <w:szCs w:val="23"/>
              </w:rPr>
              <w:t>,</w:t>
            </w:r>
            <w:r w:rsidR="00D0713C">
              <w:rPr>
                <w:rFonts w:ascii="Futura LT Light" w:hAnsi="Futura LT Light"/>
                <w:sz w:val="23"/>
                <w:szCs w:val="23"/>
              </w:rPr>
              <w:t xml:space="preserve"> Node.js,</w:t>
            </w:r>
            <w:r w:rsidR="009F2AB5" w:rsidRPr="006518B0">
              <w:rPr>
                <w:rFonts w:ascii="Futura LT Light" w:hAnsi="Futura LT Light"/>
                <w:sz w:val="23"/>
                <w:szCs w:val="23"/>
              </w:rPr>
              <w:t xml:space="preserve"> PHP, Bootstrap,</w:t>
            </w:r>
            <w:r w:rsidR="00253538">
              <w:rPr>
                <w:rFonts w:ascii="Futura LT Light" w:hAnsi="Futura LT Light"/>
                <w:sz w:val="23"/>
                <w:szCs w:val="23"/>
              </w:rPr>
              <w:t xml:space="preserve"> </w:t>
            </w:r>
            <w:proofErr w:type="spellStart"/>
            <w:r w:rsidR="00253538">
              <w:rPr>
                <w:rFonts w:ascii="Futura LT Light" w:hAnsi="Futura LT Light"/>
                <w:sz w:val="23"/>
                <w:szCs w:val="23"/>
              </w:rPr>
              <w:t>Matlab</w:t>
            </w:r>
            <w:proofErr w:type="spellEnd"/>
            <w:r w:rsidR="00253538">
              <w:rPr>
                <w:rFonts w:ascii="Futura LT Light" w:hAnsi="Futura LT Light"/>
                <w:sz w:val="23"/>
                <w:szCs w:val="23"/>
              </w:rPr>
              <w:t>,</w:t>
            </w:r>
            <w:r w:rsidRPr="006518B0">
              <w:rPr>
                <w:rFonts w:ascii="Futura LT Light" w:hAnsi="Futura LT Light"/>
                <w:sz w:val="23"/>
                <w:szCs w:val="23"/>
              </w:rPr>
              <w:t xml:space="preserve"> </w:t>
            </w:r>
            <w:r w:rsidR="00092173">
              <w:rPr>
                <w:rFonts w:ascii="Futura LT Light" w:hAnsi="Futura LT Light"/>
                <w:sz w:val="23"/>
                <w:szCs w:val="23"/>
              </w:rPr>
              <w:t xml:space="preserve">MySQL, MS </w:t>
            </w:r>
            <w:r w:rsidRPr="006518B0">
              <w:rPr>
                <w:rFonts w:ascii="Futura LT Light" w:hAnsi="Futura LT Light"/>
                <w:sz w:val="23"/>
                <w:szCs w:val="23"/>
              </w:rPr>
              <w:t>SQL</w:t>
            </w:r>
            <w:r w:rsidR="006C24F5" w:rsidRPr="006518B0">
              <w:rPr>
                <w:rFonts w:ascii="Futura LT Light" w:hAnsi="Futura LT Light"/>
                <w:sz w:val="23"/>
                <w:szCs w:val="23"/>
              </w:rPr>
              <w:t xml:space="preserve"> Server</w:t>
            </w:r>
            <w:r w:rsidR="009F2AB5" w:rsidRPr="006518B0">
              <w:rPr>
                <w:rFonts w:ascii="Futura LT Light" w:hAnsi="Futura LT Light"/>
                <w:sz w:val="23"/>
                <w:szCs w:val="23"/>
              </w:rPr>
              <w:t>, Xamarin</w:t>
            </w:r>
            <w:r w:rsidR="00741F04">
              <w:rPr>
                <w:rFonts w:ascii="Futura LT Light" w:hAnsi="Futura LT Light"/>
                <w:sz w:val="23"/>
                <w:szCs w:val="23"/>
              </w:rPr>
              <w:t>,</w:t>
            </w:r>
            <w:r w:rsidR="00253538">
              <w:rPr>
                <w:rFonts w:ascii="Futura LT Light" w:hAnsi="Futura LT Light"/>
                <w:sz w:val="23"/>
                <w:szCs w:val="23"/>
              </w:rPr>
              <w:t xml:space="preserve"> R,</w:t>
            </w:r>
            <w:r w:rsidR="00741F04">
              <w:rPr>
                <w:rFonts w:ascii="Futura LT Light" w:hAnsi="Futura LT Light"/>
                <w:sz w:val="23"/>
                <w:szCs w:val="23"/>
              </w:rPr>
              <w:t xml:space="preserve"> React</w:t>
            </w:r>
          </w:p>
          <w:p w14:paraId="0756BAE8" w14:textId="61BB463D" w:rsidR="006959FA" w:rsidRPr="006518B0" w:rsidRDefault="007977CB" w:rsidP="00253538">
            <w:pPr>
              <w:spacing w:line="240" w:lineRule="auto"/>
              <w:ind w:left="4592" w:right="65" w:hanging="4592"/>
              <w:rPr>
                <w:rFonts w:ascii="Futura LT Light" w:hAnsi="Futura LT Light"/>
                <w:sz w:val="23"/>
                <w:szCs w:val="23"/>
              </w:rPr>
            </w:pPr>
            <w:r w:rsidRPr="006518B0">
              <w:rPr>
                <w:rFonts w:ascii="Futura LT Light" w:hAnsi="Futura LT Light"/>
                <w:sz w:val="23"/>
                <w:szCs w:val="23"/>
              </w:rPr>
              <w:t>Familiar with development environments such as Visual Studio, Android Studio,</w:t>
            </w:r>
            <w:r w:rsidR="00263B52" w:rsidRPr="006518B0">
              <w:rPr>
                <w:rFonts w:ascii="Futura LT Light" w:hAnsi="Futura LT Light"/>
                <w:sz w:val="23"/>
                <w:szCs w:val="23"/>
              </w:rPr>
              <w:t xml:space="preserve"> </w:t>
            </w:r>
            <w:r w:rsidRPr="006518B0">
              <w:rPr>
                <w:rFonts w:ascii="Futura LT Light" w:hAnsi="Futura LT Light"/>
                <w:sz w:val="23"/>
                <w:szCs w:val="23"/>
              </w:rPr>
              <w:t>Eclipse</w:t>
            </w:r>
          </w:p>
          <w:p w14:paraId="4CCA0A0B" w14:textId="41148BCE" w:rsidR="00253538" w:rsidRPr="006518B0" w:rsidRDefault="007977CB" w:rsidP="006C24F5">
            <w:pPr>
              <w:spacing w:line="240" w:lineRule="auto"/>
              <w:ind w:right="65"/>
              <w:rPr>
                <w:rFonts w:ascii="Futura LT Light" w:hAnsi="Futura LT Light"/>
                <w:sz w:val="23"/>
                <w:szCs w:val="23"/>
              </w:rPr>
            </w:pPr>
            <w:r w:rsidRPr="006518B0">
              <w:rPr>
                <w:rFonts w:ascii="Futura LT Light" w:hAnsi="Futura LT Light"/>
                <w:sz w:val="23"/>
                <w:szCs w:val="23"/>
              </w:rPr>
              <w:t>Proficient with Microsoft Office</w:t>
            </w:r>
          </w:p>
        </w:tc>
      </w:tr>
      <w:tr w:rsidR="00253538" w:rsidRPr="00767BE1" w14:paraId="7F739054" w14:textId="77777777" w:rsidTr="00253538">
        <w:trPr>
          <w:trHeight w:val="182"/>
        </w:trPr>
        <w:tc>
          <w:tcPr>
            <w:tcW w:w="1836" w:type="dxa"/>
          </w:tcPr>
          <w:p w14:paraId="5500F4FC" w14:textId="5C34C4FF" w:rsidR="00253538" w:rsidRPr="001D72B4" w:rsidRDefault="00253538" w:rsidP="007977CB">
            <w:pPr>
              <w:pStyle w:val="Heading1"/>
              <w:rPr>
                <w:rFonts w:ascii="Futura LT Light" w:hAnsi="Futura LT Light"/>
                <w:sz w:val="24"/>
                <w:szCs w:val="23"/>
              </w:rPr>
            </w:pPr>
            <w:r>
              <w:rPr>
                <w:rFonts w:ascii="Futura LT Light" w:hAnsi="Futura LT Light"/>
                <w:sz w:val="24"/>
                <w:szCs w:val="23"/>
              </w:rPr>
              <w:t>Languages</w:t>
            </w:r>
          </w:p>
        </w:tc>
        <w:tc>
          <w:tcPr>
            <w:tcW w:w="8478" w:type="dxa"/>
            <w:tcMar>
              <w:top w:w="144" w:type="dxa"/>
            </w:tcMar>
          </w:tcPr>
          <w:p w14:paraId="20C34D27" w14:textId="6844CBC9" w:rsidR="00253538" w:rsidRPr="006518B0" w:rsidRDefault="00253538" w:rsidP="006518B0">
            <w:pPr>
              <w:spacing w:line="240" w:lineRule="auto"/>
              <w:ind w:left="1350" w:right="65" w:hanging="1350"/>
              <w:rPr>
                <w:rFonts w:ascii="Futura LT Light" w:hAnsi="Futura LT Light"/>
                <w:sz w:val="23"/>
                <w:szCs w:val="23"/>
              </w:rPr>
            </w:pPr>
            <w:r>
              <w:rPr>
                <w:rFonts w:ascii="Futura LT Light" w:hAnsi="Futura LT Light"/>
                <w:sz w:val="23"/>
                <w:szCs w:val="23"/>
              </w:rPr>
              <w:t>English, Punjabi, Hindi</w:t>
            </w:r>
          </w:p>
        </w:tc>
      </w:tr>
    </w:tbl>
    <w:p w14:paraId="00AE59D7" w14:textId="5BC4F90E" w:rsidR="00340F9A" w:rsidRPr="00767BE1" w:rsidRDefault="00340F9A" w:rsidP="00741F04">
      <w:pPr>
        <w:rPr>
          <w:rFonts w:ascii="Futura LT Light" w:hAnsi="Futura LT Light"/>
        </w:rPr>
      </w:pPr>
    </w:p>
    <w:sectPr w:rsidR="00340F9A" w:rsidRPr="00767BE1" w:rsidSect="00253538">
      <w:pgSz w:w="12240" w:h="15840"/>
      <w:pgMar w:top="1008" w:right="1800" w:bottom="0" w:left="180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F2046" w14:textId="77777777" w:rsidR="004E6629" w:rsidRDefault="004E6629">
      <w:pPr>
        <w:spacing w:after="0" w:line="240" w:lineRule="auto"/>
      </w:pPr>
      <w:r>
        <w:separator/>
      </w:r>
    </w:p>
  </w:endnote>
  <w:endnote w:type="continuationSeparator" w:id="0">
    <w:p w14:paraId="1D6C9C2F" w14:textId="77777777" w:rsidR="004E6629" w:rsidRDefault="004E6629">
      <w:pPr>
        <w:spacing w:after="0" w:line="240" w:lineRule="auto"/>
      </w:pPr>
      <w:r>
        <w:continuationSeparator/>
      </w:r>
    </w:p>
  </w:endnote>
  <w:endnote w:type="continuationNotice" w:id="1">
    <w:p w14:paraId="0EA0C1A1" w14:textId="77777777" w:rsidR="004E6629" w:rsidRDefault="004E66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LT Light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F9EF3" w14:textId="77777777" w:rsidR="004E6629" w:rsidRDefault="004E6629">
      <w:pPr>
        <w:spacing w:after="0" w:line="240" w:lineRule="auto"/>
      </w:pPr>
      <w:r>
        <w:separator/>
      </w:r>
    </w:p>
  </w:footnote>
  <w:footnote w:type="continuationSeparator" w:id="0">
    <w:p w14:paraId="12D89981" w14:textId="77777777" w:rsidR="004E6629" w:rsidRDefault="004E6629">
      <w:pPr>
        <w:spacing w:after="0" w:line="240" w:lineRule="auto"/>
      </w:pPr>
      <w:r>
        <w:continuationSeparator/>
      </w:r>
    </w:p>
  </w:footnote>
  <w:footnote w:type="continuationNotice" w:id="1">
    <w:p w14:paraId="1544E983" w14:textId="77777777" w:rsidR="004E6629" w:rsidRDefault="004E662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E6572D"/>
    <w:multiLevelType w:val="hybridMultilevel"/>
    <w:tmpl w:val="5E60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052D9"/>
    <w:multiLevelType w:val="hybridMultilevel"/>
    <w:tmpl w:val="27D20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F31A65"/>
    <w:multiLevelType w:val="hybridMultilevel"/>
    <w:tmpl w:val="54C43AF0"/>
    <w:lvl w:ilvl="0" w:tplc="0902D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43F00"/>
    <w:multiLevelType w:val="hybridMultilevel"/>
    <w:tmpl w:val="5AEC9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5" w15:restartNumberingAfterBreak="0">
    <w:nsid w:val="6A936625"/>
    <w:multiLevelType w:val="hybridMultilevel"/>
    <w:tmpl w:val="AB7C4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89"/>
    <w:rsid w:val="00006807"/>
    <w:rsid w:val="00014CE3"/>
    <w:rsid w:val="00052685"/>
    <w:rsid w:val="00056D37"/>
    <w:rsid w:val="000743A9"/>
    <w:rsid w:val="0008073F"/>
    <w:rsid w:val="00092173"/>
    <w:rsid w:val="00092E6A"/>
    <w:rsid w:val="000B2179"/>
    <w:rsid w:val="000B32EC"/>
    <w:rsid w:val="000C2DD0"/>
    <w:rsid w:val="000D73C7"/>
    <w:rsid w:val="000E000D"/>
    <w:rsid w:val="000F2658"/>
    <w:rsid w:val="0010020E"/>
    <w:rsid w:val="00107121"/>
    <w:rsid w:val="001133C4"/>
    <w:rsid w:val="001305E0"/>
    <w:rsid w:val="001416C0"/>
    <w:rsid w:val="0018625D"/>
    <w:rsid w:val="001905AF"/>
    <w:rsid w:val="001A05C6"/>
    <w:rsid w:val="001A3620"/>
    <w:rsid w:val="001B7463"/>
    <w:rsid w:val="001C2A88"/>
    <w:rsid w:val="001C5D03"/>
    <w:rsid w:val="001C60FC"/>
    <w:rsid w:val="001C7FC6"/>
    <w:rsid w:val="001D3F13"/>
    <w:rsid w:val="001D72B4"/>
    <w:rsid w:val="001E07B5"/>
    <w:rsid w:val="001E2F0A"/>
    <w:rsid w:val="001F2924"/>
    <w:rsid w:val="001F49B3"/>
    <w:rsid w:val="00223AD9"/>
    <w:rsid w:val="00223D8E"/>
    <w:rsid w:val="00240371"/>
    <w:rsid w:val="00253538"/>
    <w:rsid w:val="00263B52"/>
    <w:rsid w:val="00273653"/>
    <w:rsid w:val="0029583E"/>
    <w:rsid w:val="002964C6"/>
    <w:rsid w:val="002B7207"/>
    <w:rsid w:val="002C1ACC"/>
    <w:rsid w:val="002C3945"/>
    <w:rsid w:val="002C7A5B"/>
    <w:rsid w:val="002E0317"/>
    <w:rsid w:val="002E4628"/>
    <w:rsid w:val="002E73A9"/>
    <w:rsid w:val="002F41AB"/>
    <w:rsid w:val="002F798F"/>
    <w:rsid w:val="00303B4D"/>
    <w:rsid w:val="00331C78"/>
    <w:rsid w:val="00334EB6"/>
    <w:rsid w:val="00340F9A"/>
    <w:rsid w:val="0034267D"/>
    <w:rsid w:val="00344293"/>
    <w:rsid w:val="00353594"/>
    <w:rsid w:val="0035391D"/>
    <w:rsid w:val="0036531E"/>
    <w:rsid w:val="00382924"/>
    <w:rsid w:val="00395D30"/>
    <w:rsid w:val="003D1702"/>
    <w:rsid w:val="003D37C1"/>
    <w:rsid w:val="003D5AAB"/>
    <w:rsid w:val="003E3713"/>
    <w:rsid w:val="003F2FE8"/>
    <w:rsid w:val="003F5638"/>
    <w:rsid w:val="00415A49"/>
    <w:rsid w:val="00417EFF"/>
    <w:rsid w:val="00434ACF"/>
    <w:rsid w:val="00435A02"/>
    <w:rsid w:val="00440369"/>
    <w:rsid w:val="00440EE3"/>
    <w:rsid w:val="004428C4"/>
    <w:rsid w:val="004750E7"/>
    <w:rsid w:val="00476FEB"/>
    <w:rsid w:val="00481805"/>
    <w:rsid w:val="004826D3"/>
    <w:rsid w:val="004962C3"/>
    <w:rsid w:val="004A586C"/>
    <w:rsid w:val="004B1370"/>
    <w:rsid w:val="004B2C8B"/>
    <w:rsid w:val="004B37C5"/>
    <w:rsid w:val="004C6D76"/>
    <w:rsid w:val="004D72FC"/>
    <w:rsid w:val="004E6629"/>
    <w:rsid w:val="004F4120"/>
    <w:rsid w:val="004F44C8"/>
    <w:rsid w:val="004F6320"/>
    <w:rsid w:val="005203B5"/>
    <w:rsid w:val="0053475D"/>
    <w:rsid w:val="00535303"/>
    <w:rsid w:val="00541D8C"/>
    <w:rsid w:val="00546F44"/>
    <w:rsid w:val="0055564C"/>
    <w:rsid w:val="00567187"/>
    <w:rsid w:val="00573D10"/>
    <w:rsid w:val="005A42B6"/>
    <w:rsid w:val="005D21FB"/>
    <w:rsid w:val="005E1848"/>
    <w:rsid w:val="005F77CE"/>
    <w:rsid w:val="005F7B40"/>
    <w:rsid w:val="006178D7"/>
    <w:rsid w:val="0063095A"/>
    <w:rsid w:val="0064214C"/>
    <w:rsid w:val="006425ED"/>
    <w:rsid w:val="006518B0"/>
    <w:rsid w:val="0065770E"/>
    <w:rsid w:val="00667BC3"/>
    <w:rsid w:val="006724A7"/>
    <w:rsid w:val="00675AA5"/>
    <w:rsid w:val="0068119B"/>
    <w:rsid w:val="00683240"/>
    <w:rsid w:val="006835CD"/>
    <w:rsid w:val="00691EF1"/>
    <w:rsid w:val="006959FA"/>
    <w:rsid w:val="006A23C2"/>
    <w:rsid w:val="006B2AB4"/>
    <w:rsid w:val="006C24F5"/>
    <w:rsid w:val="006E0147"/>
    <w:rsid w:val="00701178"/>
    <w:rsid w:val="007024DA"/>
    <w:rsid w:val="00741F04"/>
    <w:rsid w:val="00743AD9"/>
    <w:rsid w:val="0075516F"/>
    <w:rsid w:val="00767BE1"/>
    <w:rsid w:val="00776D26"/>
    <w:rsid w:val="0078013A"/>
    <w:rsid w:val="007811BD"/>
    <w:rsid w:val="00782E7C"/>
    <w:rsid w:val="00784B25"/>
    <w:rsid w:val="00786CC4"/>
    <w:rsid w:val="007977CB"/>
    <w:rsid w:val="007C5471"/>
    <w:rsid w:val="007D212A"/>
    <w:rsid w:val="007F2DB8"/>
    <w:rsid w:val="00816449"/>
    <w:rsid w:val="008179F2"/>
    <w:rsid w:val="00825CCA"/>
    <w:rsid w:val="008333FC"/>
    <w:rsid w:val="00841341"/>
    <w:rsid w:val="008436FA"/>
    <w:rsid w:val="00845381"/>
    <w:rsid w:val="008466F0"/>
    <w:rsid w:val="008569E5"/>
    <w:rsid w:val="008911A0"/>
    <w:rsid w:val="008A0F0C"/>
    <w:rsid w:val="0091322C"/>
    <w:rsid w:val="00924E8C"/>
    <w:rsid w:val="0094789E"/>
    <w:rsid w:val="00963E0F"/>
    <w:rsid w:val="00965F62"/>
    <w:rsid w:val="0096638F"/>
    <w:rsid w:val="00967DA1"/>
    <w:rsid w:val="00980493"/>
    <w:rsid w:val="009916BD"/>
    <w:rsid w:val="009A193D"/>
    <w:rsid w:val="009B1B1B"/>
    <w:rsid w:val="009B20C1"/>
    <w:rsid w:val="009B3F04"/>
    <w:rsid w:val="009C4D23"/>
    <w:rsid w:val="009E39F9"/>
    <w:rsid w:val="009F01D6"/>
    <w:rsid w:val="009F2AB5"/>
    <w:rsid w:val="009F6D0B"/>
    <w:rsid w:val="00A00923"/>
    <w:rsid w:val="00A0335B"/>
    <w:rsid w:val="00A124C9"/>
    <w:rsid w:val="00A271E2"/>
    <w:rsid w:val="00A3210B"/>
    <w:rsid w:val="00A33ED9"/>
    <w:rsid w:val="00A34C39"/>
    <w:rsid w:val="00A449BF"/>
    <w:rsid w:val="00A538E9"/>
    <w:rsid w:val="00A55706"/>
    <w:rsid w:val="00A66756"/>
    <w:rsid w:val="00A7034D"/>
    <w:rsid w:val="00A704CA"/>
    <w:rsid w:val="00A86F61"/>
    <w:rsid w:val="00AA5FBC"/>
    <w:rsid w:val="00AB673E"/>
    <w:rsid w:val="00AD0471"/>
    <w:rsid w:val="00AD0CCD"/>
    <w:rsid w:val="00AD68A4"/>
    <w:rsid w:val="00AE302D"/>
    <w:rsid w:val="00B05976"/>
    <w:rsid w:val="00B1060C"/>
    <w:rsid w:val="00B3067D"/>
    <w:rsid w:val="00B446EE"/>
    <w:rsid w:val="00B64081"/>
    <w:rsid w:val="00B67BCB"/>
    <w:rsid w:val="00B7437F"/>
    <w:rsid w:val="00B81606"/>
    <w:rsid w:val="00B82DD3"/>
    <w:rsid w:val="00B92D52"/>
    <w:rsid w:val="00B9599A"/>
    <w:rsid w:val="00B97E19"/>
    <w:rsid w:val="00BA08B8"/>
    <w:rsid w:val="00BA20B5"/>
    <w:rsid w:val="00BA6492"/>
    <w:rsid w:val="00BB1ED9"/>
    <w:rsid w:val="00BF43C4"/>
    <w:rsid w:val="00C07229"/>
    <w:rsid w:val="00C51269"/>
    <w:rsid w:val="00C5249F"/>
    <w:rsid w:val="00C62335"/>
    <w:rsid w:val="00C71F09"/>
    <w:rsid w:val="00C73906"/>
    <w:rsid w:val="00C92C71"/>
    <w:rsid w:val="00CA4097"/>
    <w:rsid w:val="00CA44C2"/>
    <w:rsid w:val="00CA5C90"/>
    <w:rsid w:val="00CC2549"/>
    <w:rsid w:val="00CC2BCE"/>
    <w:rsid w:val="00CD5786"/>
    <w:rsid w:val="00CE7C24"/>
    <w:rsid w:val="00CF05CD"/>
    <w:rsid w:val="00D00774"/>
    <w:rsid w:val="00D03E07"/>
    <w:rsid w:val="00D04205"/>
    <w:rsid w:val="00D0713C"/>
    <w:rsid w:val="00D140F4"/>
    <w:rsid w:val="00D17247"/>
    <w:rsid w:val="00D5250F"/>
    <w:rsid w:val="00D57EF4"/>
    <w:rsid w:val="00D633CF"/>
    <w:rsid w:val="00D72777"/>
    <w:rsid w:val="00D95A8E"/>
    <w:rsid w:val="00DA0F47"/>
    <w:rsid w:val="00DA6EEF"/>
    <w:rsid w:val="00DC00B3"/>
    <w:rsid w:val="00DC20F6"/>
    <w:rsid w:val="00DF5053"/>
    <w:rsid w:val="00DF6836"/>
    <w:rsid w:val="00E024C4"/>
    <w:rsid w:val="00E21D64"/>
    <w:rsid w:val="00E30F0B"/>
    <w:rsid w:val="00E33851"/>
    <w:rsid w:val="00E407E2"/>
    <w:rsid w:val="00E73513"/>
    <w:rsid w:val="00E73FA8"/>
    <w:rsid w:val="00E828B0"/>
    <w:rsid w:val="00E840A7"/>
    <w:rsid w:val="00E91889"/>
    <w:rsid w:val="00E967C2"/>
    <w:rsid w:val="00EB0A7E"/>
    <w:rsid w:val="00EB290F"/>
    <w:rsid w:val="00EB74AF"/>
    <w:rsid w:val="00ED0710"/>
    <w:rsid w:val="00ED29C9"/>
    <w:rsid w:val="00EE2683"/>
    <w:rsid w:val="00EF56B7"/>
    <w:rsid w:val="00F3010C"/>
    <w:rsid w:val="00F31BF6"/>
    <w:rsid w:val="00F57A01"/>
    <w:rsid w:val="00F8197F"/>
    <w:rsid w:val="00F8731E"/>
    <w:rsid w:val="00F91A0A"/>
    <w:rsid w:val="00FA3653"/>
    <w:rsid w:val="00FA7CB8"/>
    <w:rsid w:val="00FB2CDD"/>
    <w:rsid w:val="00FC7390"/>
    <w:rsid w:val="00FD2B95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F3792"/>
  <w15:chartTrackingRefBased/>
  <w15:docId w15:val="{7C253EDB-3EE7-49A5-878F-F489978B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nderpreet.info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edin.com/in/insingh50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insingh50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sin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6E9544242E471B98ED599F9E8D3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2AC6B-4F46-47B0-801E-2C32C8D61D83}"/>
      </w:docPartPr>
      <w:docPartBody>
        <w:p w:rsidR="00071CD4" w:rsidRDefault="00ED1BC3" w:rsidP="00ED1BC3">
          <w:pPr>
            <w:pStyle w:val="256E9544242E471B98ED599F9E8D3923"/>
          </w:pPr>
          <w:r>
            <w:t>Education</w:t>
          </w:r>
        </w:p>
      </w:docPartBody>
    </w:docPart>
    <w:docPart>
      <w:docPartPr>
        <w:name w:val="1103491076BE462E8EF046CF49426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A9237-5B4F-4972-8107-2806EBB859CA}"/>
      </w:docPartPr>
      <w:docPartBody>
        <w:p w:rsidR="00071CD4" w:rsidRDefault="00ED1BC3" w:rsidP="00ED1BC3">
          <w:pPr>
            <w:pStyle w:val="1103491076BE462E8EF046CF49426898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LT Light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C3"/>
    <w:rsid w:val="00071CD4"/>
    <w:rsid w:val="00144A0C"/>
    <w:rsid w:val="00187F51"/>
    <w:rsid w:val="00241CC8"/>
    <w:rsid w:val="0030187E"/>
    <w:rsid w:val="00517BD8"/>
    <w:rsid w:val="00645D64"/>
    <w:rsid w:val="006F4805"/>
    <w:rsid w:val="00720E09"/>
    <w:rsid w:val="0087351B"/>
    <w:rsid w:val="008D434B"/>
    <w:rsid w:val="00B52975"/>
    <w:rsid w:val="00B7141E"/>
    <w:rsid w:val="00EB1F43"/>
    <w:rsid w:val="00ED1BC3"/>
    <w:rsid w:val="00FE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BC3"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416F4718704D1C91CF834798B2E7E5">
    <w:name w:val="B2416F4718704D1C91CF834798B2E7E5"/>
  </w:style>
  <w:style w:type="paragraph" w:customStyle="1" w:styleId="25CEBB2126E74E0383034379F580D008">
    <w:name w:val="25CEBB2126E74E0383034379F580D008"/>
  </w:style>
  <w:style w:type="paragraph" w:customStyle="1" w:styleId="A76E34B2368F4C2CB7802FA9E1DE44A2">
    <w:name w:val="A76E34B2368F4C2CB7802FA9E1DE44A2"/>
  </w:style>
  <w:style w:type="paragraph" w:customStyle="1" w:styleId="46E012D1DA7144AF8109E9A05EAA06D8">
    <w:name w:val="46E012D1DA7144AF8109E9A05EAA06D8"/>
  </w:style>
  <w:style w:type="character" w:customStyle="1" w:styleId="Heading1Char">
    <w:name w:val="Heading 1 Char"/>
    <w:basedOn w:val="DefaultParagraphFont"/>
    <w:link w:val="Heading1"/>
    <w:uiPriority w:val="9"/>
    <w:rsid w:val="00ED1BC3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2A9EF9EB44514BF2AFD2F69C0DA54EDB">
    <w:name w:val="2A9EF9EB44514BF2AFD2F69C0DA54EDB"/>
  </w:style>
  <w:style w:type="paragraph" w:customStyle="1" w:styleId="3A1E97843E574619B566B89E7D912B97">
    <w:name w:val="3A1E97843E574619B566B89E7D912B97"/>
  </w:style>
  <w:style w:type="paragraph" w:customStyle="1" w:styleId="95AB6FC5B67E4237B211850CDDC82A94">
    <w:name w:val="95AB6FC5B67E4237B211850CDDC82A94"/>
  </w:style>
  <w:style w:type="paragraph" w:customStyle="1" w:styleId="A68B341E131F40CEA5579412A8D617AC">
    <w:name w:val="A68B341E131F40CEA5579412A8D617AC"/>
  </w:style>
  <w:style w:type="paragraph" w:customStyle="1" w:styleId="3CC2C1F692B147D2B7E6D95109E8D91E">
    <w:name w:val="3CC2C1F692B147D2B7E6D95109E8D91E"/>
  </w:style>
  <w:style w:type="paragraph" w:customStyle="1" w:styleId="6D780AAE2BBD498BA27840BEDD5B8808">
    <w:name w:val="6D780AAE2BBD498BA27840BEDD5B8808"/>
  </w:style>
  <w:style w:type="paragraph" w:customStyle="1" w:styleId="6123C48CABB240DDBFC24D02E0BDC6A4">
    <w:name w:val="6123C48CABB240DDBFC24D02E0BDC6A4"/>
  </w:style>
  <w:style w:type="paragraph" w:customStyle="1" w:styleId="37FE103BE07B41E39D6D090321DBCF1E">
    <w:name w:val="37FE103BE07B41E39D6D090321DBCF1E"/>
  </w:style>
  <w:style w:type="paragraph" w:customStyle="1" w:styleId="E399E3111231437AA960FE9C900F9B96">
    <w:name w:val="E399E3111231437AA960FE9C900F9B96"/>
  </w:style>
  <w:style w:type="paragraph" w:customStyle="1" w:styleId="E721CBF1AAAA43578BC21E915F02803B">
    <w:name w:val="E721CBF1AAAA43578BC21E915F02803B"/>
  </w:style>
  <w:style w:type="paragraph" w:customStyle="1" w:styleId="3DD6EAF4DE924D39A792AA9D5884A91A">
    <w:name w:val="3DD6EAF4DE924D39A792AA9D5884A91A"/>
  </w:style>
  <w:style w:type="paragraph" w:customStyle="1" w:styleId="C6A7CE78B8514756AF2BC0349C8012FD">
    <w:name w:val="C6A7CE78B8514756AF2BC0349C8012FD"/>
  </w:style>
  <w:style w:type="paragraph" w:customStyle="1" w:styleId="E0AD4D61DF924333B03F14921388858E">
    <w:name w:val="E0AD4D61DF924333B03F14921388858E"/>
  </w:style>
  <w:style w:type="paragraph" w:customStyle="1" w:styleId="9DC71981489B4D86BE5D60F7DEC94ADC">
    <w:name w:val="9DC71981489B4D86BE5D60F7DEC94ADC"/>
  </w:style>
  <w:style w:type="paragraph" w:customStyle="1" w:styleId="EE5472270E314BDE86A49124CBE763EA">
    <w:name w:val="EE5472270E314BDE86A49124CBE763EA"/>
  </w:style>
  <w:style w:type="paragraph" w:customStyle="1" w:styleId="7FE27CEF9A1A4A8496C344095B862A7D">
    <w:name w:val="7FE27CEF9A1A4A8496C344095B862A7D"/>
  </w:style>
  <w:style w:type="paragraph" w:customStyle="1" w:styleId="EC71BA7C5AC243C98E5115F33D5B0BD5">
    <w:name w:val="EC71BA7C5AC243C98E5115F33D5B0BD5"/>
  </w:style>
  <w:style w:type="paragraph" w:customStyle="1" w:styleId="A2337749923E4462BDBE727C7CC59BBF">
    <w:name w:val="A2337749923E4462BDBE727C7CC59BBF"/>
  </w:style>
  <w:style w:type="paragraph" w:customStyle="1" w:styleId="1E9846CFDF65421595F9B2DA9180E208">
    <w:name w:val="1E9846CFDF65421595F9B2DA9180E208"/>
  </w:style>
  <w:style w:type="paragraph" w:customStyle="1" w:styleId="38C3AFEA2E064FCC9266B48970E65BE7">
    <w:name w:val="38C3AFEA2E064FCC9266B48970E65BE7"/>
  </w:style>
  <w:style w:type="paragraph" w:customStyle="1" w:styleId="1FC08C2632794A7D8998B23267CF5506">
    <w:name w:val="1FC08C2632794A7D8998B23267CF5506"/>
  </w:style>
  <w:style w:type="paragraph" w:customStyle="1" w:styleId="F27606AFFC2B43A3AC432C25DD75CDDB">
    <w:name w:val="F27606AFFC2B43A3AC432C25DD75CDDB"/>
  </w:style>
  <w:style w:type="paragraph" w:customStyle="1" w:styleId="F050ACE5D6AB47FDA591B46CE0FE3764">
    <w:name w:val="F050ACE5D6AB47FDA591B46CE0FE3764"/>
  </w:style>
  <w:style w:type="paragraph" w:customStyle="1" w:styleId="7075456533AB42299A1E97EC97684563">
    <w:name w:val="7075456533AB42299A1E97EC97684563"/>
  </w:style>
  <w:style w:type="paragraph" w:customStyle="1" w:styleId="FFB0BE15A15E4B18968E4F5F05C1D9DC">
    <w:name w:val="FFB0BE15A15E4B18968E4F5F05C1D9DC"/>
  </w:style>
  <w:style w:type="paragraph" w:customStyle="1" w:styleId="E83279DD66504C51A5C9AF054A17292F">
    <w:name w:val="E83279DD66504C51A5C9AF054A17292F"/>
  </w:style>
  <w:style w:type="paragraph" w:customStyle="1" w:styleId="95365F25E49A4729A44A24278FC5CB8C">
    <w:name w:val="95365F25E49A4729A44A24278FC5CB8C"/>
  </w:style>
  <w:style w:type="paragraph" w:customStyle="1" w:styleId="FF1744DAC71B42B39FE074D6E90BFEA9">
    <w:name w:val="FF1744DAC71B42B39FE074D6E90BFEA9"/>
  </w:style>
  <w:style w:type="paragraph" w:customStyle="1" w:styleId="F41BF57C7656435A9E7D231E53376092">
    <w:name w:val="F41BF57C7656435A9E7D231E53376092"/>
  </w:style>
  <w:style w:type="paragraph" w:customStyle="1" w:styleId="89A269CE76B74A74B767B9D81307F589">
    <w:name w:val="89A269CE76B74A74B767B9D81307F589"/>
    <w:rsid w:val="00ED1BC3"/>
  </w:style>
  <w:style w:type="paragraph" w:customStyle="1" w:styleId="DDA44646EC1A437AB8ED30DD4B2D7A04">
    <w:name w:val="DDA44646EC1A437AB8ED30DD4B2D7A04"/>
    <w:rsid w:val="00ED1BC3"/>
  </w:style>
  <w:style w:type="paragraph" w:customStyle="1" w:styleId="E8063501F9474467887E765D2F023575">
    <w:name w:val="E8063501F9474467887E765D2F023575"/>
    <w:rsid w:val="00ED1BC3"/>
  </w:style>
  <w:style w:type="paragraph" w:customStyle="1" w:styleId="587BA02CD9C74347BF52B061BF4C2399">
    <w:name w:val="587BA02CD9C74347BF52B061BF4C2399"/>
    <w:rsid w:val="00ED1BC3"/>
  </w:style>
  <w:style w:type="paragraph" w:customStyle="1" w:styleId="087EF9522B574FD3879F0F9F43212E4B">
    <w:name w:val="087EF9522B574FD3879F0F9F43212E4B"/>
    <w:rsid w:val="00ED1BC3"/>
  </w:style>
  <w:style w:type="paragraph" w:customStyle="1" w:styleId="0E08728273F44B9DA7A1DB09B3FA6486">
    <w:name w:val="0E08728273F44B9DA7A1DB09B3FA6486"/>
    <w:rsid w:val="00ED1BC3"/>
  </w:style>
  <w:style w:type="paragraph" w:customStyle="1" w:styleId="9CF42E9F406649D48ED1E09F844CE732">
    <w:name w:val="9CF42E9F406649D48ED1E09F844CE732"/>
    <w:rsid w:val="00ED1BC3"/>
  </w:style>
  <w:style w:type="paragraph" w:customStyle="1" w:styleId="02ADF33CC29D47A2A103B119F89119C2">
    <w:name w:val="02ADF33CC29D47A2A103B119F89119C2"/>
    <w:rsid w:val="00ED1BC3"/>
  </w:style>
  <w:style w:type="paragraph" w:customStyle="1" w:styleId="AA8BC68D073540E18E118B52B74414C0">
    <w:name w:val="AA8BC68D073540E18E118B52B74414C0"/>
    <w:rsid w:val="00ED1BC3"/>
  </w:style>
  <w:style w:type="paragraph" w:customStyle="1" w:styleId="AC9D25E112134AFBAB02A7AC92B9C9E1">
    <w:name w:val="AC9D25E112134AFBAB02A7AC92B9C9E1"/>
    <w:rsid w:val="00ED1BC3"/>
  </w:style>
  <w:style w:type="paragraph" w:customStyle="1" w:styleId="FC31E202802F462D93D99C238F0CAD55">
    <w:name w:val="FC31E202802F462D93D99C238F0CAD55"/>
    <w:rsid w:val="00ED1BC3"/>
  </w:style>
  <w:style w:type="paragraph" w:customStyle="1" w:styleId="0E24069E6F1F486D9132DE85E62BC4ED">
    <w:name w:val="0E24069E6F1F486D9132DE85E62BC4ED"/>
    <w:rsid w:val="00ED1BC3"/>
  </w:style>
  <w:style w:type="paragraph" w:customStyle="1" w:styleId="BD410CCB94C0449B981A125133A0930F">
    <w:name w:val="BD410CCB94C0449B981A125133A0930F"/>
    <w:rsid w:val="00ED1BC3"/>
  </w:style>
  <w:style w:type="paragraph" w:customStyle="1" w:styleId="BA1F274AF7CC45D6BFE8AE14D520C43D">
    <w:name w:val="BA1F274AF7CC45D6BFE8AE14D520C43D"/>
    <w:rsid w:val="00ED1BC3"/>
  </w:style>
  <w:style w:type="paragraph" w:customStyle="1" w:styleId="9D9B0467984F4221929EDFFE2139EA7A">
    <w:name w:val="9D9B0467984F4221929EDFFE2139EA7A"/>
    <w:rsid w:val="00ED1BC3"/>
  </w:style>
  <w:style w:type="paragraph" w:customStyle="1" w:styleId="7B446C3500024BC48C6955F9C7E810C4">
    <w:name w:val="7B446C3500024BC48C6955F9C7E810C4"/>
    <w:rsid w:val="00ED1BC3"/>
  </w:style>
  <w:style w:type="paragraph" w:customStyle="1" w:styleId="112EC82BC6D844BCAAAD911CFCFCBAF1">
    <w:name w:val="112EC82BC6D844BCAAAD911CFCFCBAF1"/>
    <w:rsid w:val="00ED1BC3"/>
  </w:style>
  <w:style w:type="paragraph" w:customStyle="1" w:styleId="288782BB913443AEBAAAF022A32E1D14">
    <w:name w:val="288782BB913443AEBAAAF022A32E1D14"/>
    <w:rsid w:val="00ED1BC3"/>
  </w:style>
  <w:style w:type="paragraph" w:customStyle="1" w:styleId="56B000CA3AF8450082050ABB324D5E76">
    <w:name w:val="56B000CA3AF8450082050ABB324D5E76"/>
    <w:rsid w:val="00ED1BC3"/>
  </w:style>
  <w:style w:type="paragraph" w:customStyle="1" w:styleId="50FA06C286A541118B8F1E0EFECC0033">
    <w:name w:val="50FA06C286A541118B8F1E0EFECC0033"/>
    <w:rsid w:val="00ED1BC3"/>
  </w:style>
  <w:style w:type="paragraph" w:customStyle="1" w:styleId="90E7C13A2EB94F67BEF7E3F1C3E7AD03">
    <w:name w:val="90E7C13A2EB94F67BEF7E3F1C3E7AD03"/>
    <w:rsid w:val="00ED1BC3"/>
  </w:style>
  <w:style w:type="paragraph" w:customStyle="1" w:styleId="38DA71B9919F4F7A98D50F8E87BAB372">
    <w:name w:val="38DA71B9919F4F7A98D50F8E87BAB372"/>
    <w:rsid w:val="00ED1BC3"/>
  </w:style>
  <w:style w:type="paragraph" w:customStyle="1" w:styleId="5C93ED1D5B284C06A902D7F6F1BC11F9">
    <w:name w:val="5C93ED1D5B284C06A902D7F6F1BC11F9"/>
    <w:rsid w:val="00ED1BC3"/>
  </w:style>
  <w:style w:type="paragraph" w:customStyle="1" w:styleId="DE62297DFFD3404E8AD2B0A2633C891B">
    <w:name w:val="DE62297DFFD3404E8AD2B0A2633C891B"/>
    <w:rsid w:val="00ED1BC3"/>
  </w:style>
  <w:style w:type="paragraph" w:customStyle="1" w:styleId="DBD11C3A90694B31824B8B7BF5798234">
    <w:name w:val="DBD11C3A90694B31824B8B7BF5798234"/>
    <w:rsid w:val="00ED1BC3"/>
  </w:style>
  <w:style w:type="paragraph" w:customStyle="1" w:styleId="BFD0D861380E4163AF297AEA81CA17A4">
    <w:name w:val="BFD0D861380E4163AF297AEA81CA17A4"/>
    <w:rsid w:val="00ED1BC3"/>
  </w:style>
  <w:style w:type="paragraph" w:customStyle="1" w:styleId="7A682F535E5D4A24AFFDBB5A1AB64B50">
    <w:name w:val="7A682F535E5D4A24AFFDBB5A1AB64B50"/>
    <w:rsid w:val="00ED1BC3"/>
  </w:style>
  <w:style w:type="paragraph" w:customStyle="1" w:styleId="7F8B6CC471C5479F93CA4FF759B64C84">
    <w:name w:val="7F8B6CC471C5479F93CA4FF759B64C84"/>
    <w:rsid w:val="00ED1BC3"/>
  </w:style>
  <w:style w:type="paragraph" w:customStyle="1" w:styleId="5B6A6EC2312F40D18576315772468670">
    <w:name w:val="5B6A6EC2312F40D18576315772468670"/>
    <w:rsid w:val="00ED1BC3"/>
  </w:style>
  <w:style w:type="paragraph" w:customStyle="1" w:styleId="75024BE4A7AB4C9EA222F7B2987481FB">
    <w:name w:val="75024BE4A7AB4C9EA222F7B2987481FB"/>
    <w:rsid w:val="00ED1BC3"/>
  </w:style>
  <w:style w:type="paragraph" w:customStyle="1" w:styleId="16B4288B558F4EBD8F95C72731C6DFE0">
    <w:name w:val="16B4288B558F4EBD8F95C72731C6DFE0"/>
    <w:rsid w:val="00ED1BC3"/>
  </w:style>
  <w:style w:type="paragraph" w:customStyle="1" w:styleId="37482287BAAB43818F538253B141006A">
    <w:name w:val="37482287BAAB43818F538253B141006A"/>
    <w:rsid w:val="00ED1BC3"/>
  </w:style>
  <w:style w:type="paragraph" w:customStyle="1" w:styleId="D7F7477873914C80985D6394113DDA7F">
    <w:name w:val="D7F7477873914C80985D6394113DDA7F"/>
    <w:rsid w:val="00ED1BC3"/>
  </w:style>
  <w:style w:type="paragraph" w:customStyle="1" w:styleId="55248F131B41402A87CBCAFB7AA7D224">
    <w:name w:val="55248F131B41402A87CBCAFB7AA7D224"/>
    <w:rsid w:val="00ED1BC3"/>
  </w:style>
  <w:style w:type="paragraph" w:customStyle="1" w:styleId="A94962B024294448B7B180CBF32522F7">
    <w:name w:val="A94962B024294448B7B180CBF32522F7"/>
    <w:rsid w:val="00ED1BC3"/>
  </w:style>
  <w:style w:type="paragraph" w:customStyle="1" w:styleId="441B545716904CB991F4B0BBBD717E52">
    <w:name w:val="441B545716904CB991F4B0BBBD717E52"/>
    <w:rsid w:val="00ED1BC3"/>
  </w:style>
  <w:style w:type="paragraph" w:customStyle="1" w:styleId="E620DED4F638499D84B2F89FE0AA634A">
    <w:name w:val="E620DED4F638499D84B2F89FE0AA634A"/>
    <w:rsid w:val="00ED1BC3"/>
  </w:style>
  <w:style w:type="paragraph" w:customStyle="1" w:styleId="6A25DDFDDA4045CE8F55255C4CDE4758">
    <w:name w:val="6A25DDFDDA4045CE8F55255C4CDE4758"/>
    <w:rsid w:val="00ED1BC3"/>
  </w:style>
  <w:style w:type="paragraph" w:customStyle="1" w:styleId="4746039912B34831A63F095B12FCFDFA">
    <w:name w:val="4746039912B34831A63F095B12FCFDFA"/>
    <w:rsid w:val="00ED1BC3"/>
  </w:style>
  <w:style w:type="paragraph" w:customStyle="1" w:styleId="83E8B44A45174369AF5B5BC3F4E37F92">
    <w:name w:val="83E8B44A45174369AF5B5BC3F4E37F92"/>
    <w:rsid w:val="00ED1BC3"/>
  </w:style>
  <w:style w:type="paragraph" w:customStyle="1" w:styleId="DF90979830384F0B9D8F969B0E59D3CC">
    <w:name w:val="DF90979830384F0B9D8F969B0E59D3CC"/>
    <w:rsid w:val="00ED1BC3"/>
  </w:style>
  <w:style w:type="paragraph" w:customStyle="1" w:styleId="C40A419E372B4E4DBC7B93BFE2387910">
    <w:name w:val="C40A419E372B4E4DBC7B93BFE2387910"/>
    <w:rsid w:val="00ED1BC3"/>
  </w:style>
  <w:style w:type="paragraph" w:customStyle="1" w:styleId="40BA55117B944DD192FC933892B2FEA8">
    <w:name w:val="40BA55117B944DD192FC933892B2FEA8"/>
    <w:rsid w:val="00ED1BC3"/>
  </w:style>
  <w:style w:type="paragraph" w:customStyle="1" w:styleId="AEFE715251FF4338BFDA5D62DD4162F1">
    <w:name w:val="AEFE715251FF4338BFDA5D62DD4162F1"/>
    <w:rsid w:val="00ED1BC3"/>
  </w:style>
  <w:style w:type="paragraph" w:customStyle="1" w:styleId="DFB6E53FFE8148BDB3EB9A494CDAA878">
    <w:name w:val="DFB6E53FFE8148BDB3EB9A494CDAA878"/>
    <w:rsid w:val="00ED1BC3"/>
  </w:style>
  <w:style w:type="paragraph" w:customStyle="1" w:styleId="7EF4B86FD8534954928F7346127348D4">
    <w:name w:val="7EF4B86FD8534954928F7346127348D4"/>
    <w:rsid w:val="00ED1BC3"/>
  </w:style>
  <w:style w:type="paragraph" w:customStyle="1" w:styleId="71BEFB6550CA4834A6F6C47BEB19AB79">
    <w:name w:val="71BEFB6550CA4834A6F6C47BEB19AB79"/>
    <w:rsid w:val="00ED1BC3"/>
  </w:style>
  <w:style w:type="paragraph" w:customStyle="1" w:styleId="89A5C7E080284ADE993FAD532EDACA6C">
    <w:name w:val="89A5C7E080284ADE993FAD532EDACA6C"/>
    <w:rsid w:val="00ED1BC3"/>
  </w:style>
  <w:style w:type="paragraph" w:customStyle="1" w:styleId="E924050C0F8741DFBE306CDC337B9463">
    <w:name w:val="E924050C0F8741DFBE306CDC337B9463"/>
    <w:rsid w:val="00ED1BC3"/>
  </w:style>
  <w:style w:type="paragraph" w:customStyle="1" w:styleId="4FE39B5D58274F52A1732450C6A96B0D">
    <w:name w:val="4FE39B5D58274F52A1732450C6A96B0D"/>
    <w:rsid w:val="00ED1BC3"/>
  </w:style>
  <w:style w:type="paragraph" w:customStyle="1" w:styleId="6A9B2D925CAB42CCBF855E3008EE4EBA">
    <w:name w:val="6A9B2D925CAB42CCBF855E3008EE4EBA"/>
    <w:rsid w:val="00ED1BC3"/>
  </w:style>
  <w:style w:type="paragraph" w:customStyle="1" w:styleId="CDEA191CFC7442B097E4FF712E826883">
    <w:name w:val="CDEA191CFC7442B097E4FF712E826883"/>
    <w:rsid w:val="00ED1BC3"/>
  </w:style>
  <w:style w:type="paragraph" w:customStyle="1" w:styleId="4C62EE7E72D0402F89FAA3C01D0A6E07">
    <w:name w:val="4C62EE7E72D0402F89FAA3C01D0A6E07"/>
    <w:rsid w:val="00ED1BC3"/>
  </w:style>
  <w:style w:type="paragraph" w:customStyle="1" w:styleId="EB04475F9E894D349E1636E7916B37C6">
    <w:name w:val="EB04475F9E894D349E1636E7916B37C6"/>
    <w:rsid w:val="00ED1BC3"/>
  </w:style>
  <w:style w:type="paragraph" w:customStyle="1" w:styleId="DAA8E699F1B340D1B25AA4BDB63DA4A6">
    <w:name w:val="DAA8E699F1B340D1B25AA4BDB63DA4A6"/>
    <w:rsid w:val="00ED1BC3"/>
  </w:style>
  <w:style w:type="paragraph" w:customStyle="1" w:styleId="702C0CDC96FF4910B9CC41E15A206607">
    <w:name w:val="702C0CDC96FF4910B9CC41E15A206607"/>
    <w:rsid w:val="00ED1BC3"/>
  </w:style>
  <w:style w:type="paragraph" w:customStyle="1" w:styleId="47A3581DDF1D4D87BAF1B8A6630DF32E">
    <w:name w:val="47A3581DDF1D4D87BAF1B8A6630DF32E"/>
    <w:rsid w:val="00ED1BC3"/>
  </w:style>
  <w:style w:type="paragraph" w:customStyle="1" w:styleId="0E751ED0EA3A4A0EA82F190A2C0F5994">
    <w:name w:val="0E751ED0EA3A4A0EA82F190A2C0F5994"/>
    <w:rsid w:val="00ED1BC3"/>
  </w:style>
  <w:style w:type="paragraph" w:customStyle="1" w:styleId="6202A396907B4BF0A479038BF1AB6EC9">
    <w:name w:val="6202A396907B4BF0A479038BF1AB6EC9"/>
    <w:rsid w:val="00ED1BC3"/>
  </w:style>
  <w:style w:type="paragraph" w:customStyle="1" w:styleId="4089635B859E4BAD834F66650C8B13D8">
    <w:name w:val="4089635B859E4BAD834F66650C8B13D8"/>
    <w:rsid w:val="00ED1BC3"/>
  </w:style>
  <w:style w:type="paragraph" w:customStyle="1" w:styleId="4438DACC8BD2414FB9B7AC32F7AEFD4D">
    <w:name w:val="4438DACC8BD2414FB9B7AC32F7AEFD4D"/>
    <w:rsid w:val="00ED1BC3"/>
  </w:style>
  <w:style w:type="paragraph" w:customStyle="1" w:styleId="538DE3F940364889A4DF2774A850B945">
    <w:name w:val="538DE3F940364889A4DF2774A850B945"/>
    <w:rsid w:val="00ED1BC3"/>
  </w:style>
  <w:style w:type="paragraph" w:customStyle="1" w:styleId="FCFDBB9806C241CE95ED1DAC28F1F4D9">
    <w:name w:val="FCFDBB9806C241CE95ED1DAC28F1F4D9"/>
    <w:rsid w:val="00ED1BC3"/>
  </w:style>
  <w:style w:type="paragraph" w:customStyle="1" w:styleId="AF8A2E1264E64648BCEA4CF70302D31B">
    <w:name w:val="AF8A2E1264E64648BCEA4CF70302D31B"/>
    <w:rsid w:val="00ED1BC3"/>
  </w:style>
  <w:style w:type="paragraph" w:customStyle="1" w:styleId="8E5B91C1E40440DE96F7D7FD8F6DA057">
    <w:name w:val="8E5B91C1E40440DE96F7D7FD8F6DA057"/>
    <w:rsid w:val="00ED1BC3"/>
  </w:style>
  <w:style w:type="paragraph" w:customStyle="1" w:styleId="E9078F4C900A42DCA22BF71A50F83AF1">
    <w:name w:val="E9078F4C900A42DCA22BF71A50F83AF1"/>
    <w:rsid w:val="00ED1BC3"/>
  </w:style>
  <w:style w:type="paragraph" w:customStyle="1" w:styleId="4CB56B86E8C341E48A1F8F3F4C28D236">
    <w:name w:val="4CB56B86E8C341E48A1F8F3F4C28D236"/>
    <w:rsid w:val="00ED1BC3"/>
  </w:style>
  <w:style w:type="paragraph" w:customStyle="1" w:styleId="CAC6B99E707D461CA92DA67A974DC5EB">
    <w:name w:val="CAC6B99E707D461CA92DA67A974DC5EB"/>
    <w:rsid w:val="00ED1BC3"/>
  </w:style>
  <w:style w:type="paragraph" w:customStyle="1" w:styleId="5DE645221A184138BBB1661049E9404F">
    <w:name w:val="5DE645221A184138BBB1661049E9404F"/>
    <w:rsid w:val="00ED1BC3"/>
  </w:style>
  <w:style w:type="paragraph" w:customStyle="1" w:styleId="A2DE371ED93C4EF7BF6E7CA6C661BC72">
    <w:name w:val="A2DE371ED93C4EF7BF6E7CA6C661BC72"/>
    <w:rsid w:val="00ED1BC3"/>
  </w:style>
  <w:style w:type="paragraph" w:customStyle="1" w:styleId="974AFD0D0FD147ADBC9F19564D7D9F9F">
    <w:name w:val="974AFD0D0FD147ADBC9F19564D7D9F9F"/>
    <w:rsid w:val="00ED1BC3"/>
  </w:style>
  <w:style w:type="paragraph" w:customStyle="1" w:styleId="F907A5A9A53A409D8D6C6CD41C7BE74E">
    <w:name w:val="F907A5A9A53A409D8D6C6CD41C7BE74E"/>
    <w:rsid w:val="00ED1BC3"/>
  </w:style>
  <w:style w:type="paragraph" w:customStyle="1" w:styleId="227F4E3A75D04196A8CF11B2EA41FDBE">
    <w:name w:val="227F4E3A75D04196A8CF11B2EA41FDBE"/>
    <w:rsid w:val="00ED1BC3"/>
  </w:style>
  <w:style w:type="paragraph" w:customStyle="1" w:styleId="A8F28CBBCAFF4F38A0199394C0C30FF7">
    <w:name w:val="A8F28CBBCAFF4F38A0199394C0C30FF7"/>
    <w:rsid w:val="00ED1BC3"/>
  </w:style>
  <w:style w:type="paragraph" w:customStyle="1" w:styleId="7D98831BFD2C476585002A7FA55ED2B7">
    <w:name w:val="7D98831BFD2C476585002A7FA55ED2B7"/>
    <w:rsid w:val="00ED1BC3"/>
  </w:style>
  <w:style w:type="paragraph" w:customStyle="1" w:styleId="5F54F5A0EA9A44AABFA36F92127CE357">
    <w:name w:val="5F54F5A0EA9A44AABFA36F92127CE357"/>
    <w:rsid w:val="00ED1BC3"/>
  </w:style>
  <w:style w:type="paragraph" w:customStyle="1" w:styleId="F507BE0057174B309C88B2C5ED18F2D2">
    <w:name w:val="F507BE0057174B309C88B2C5ED18F2D2"/>
    <w:rsid w:val="00ED1BC3"/>
  </w:style>
  <w:style w:type="paragraph" w:customStyle="1" w:styleId="36C5E187B73E485A8051BCCB9E73FD9E">
    <w:name w:val="36C5E187B73E485A8051BCCB9E73FD9E"/>
    <w:rsid w:val="00ED1BC3"/>
  </w:style>
  <w:style w:type="paragraph" w:customStyle="1" w:styleId="51A0910BFF2541448F15E09D6FDF104B">
    <w:name w:val="51A0910BFF2541448F15E09D6FDF104B"/>
    <w:rsid w:val="00ED1BC3"/>
  </w:style>
  <w:style w:type="paragraph" w:customStyle="1" w:styleId="6C903D91FF564EC795995C128479D1C0">
    <w:name w:val="6C903D91FF564EC795995C128479D1C0"/>
    <w:rsid w:val="00ED1BC3"/>
  </w:style>
  <w:style w:type="paragraph" w:customStyle="1" w:styleId="EFA837B4C5984647B35D6880AD48F275">
    <w:name w:val="EFA837B4C5984647B35D6880AD48F275"/>
    <w:rsid w:val="00ED1BC3"/>
  </w:style>
  <w:style w:type="paragraph" w:customStyle="1" w:styleId="D7ED1532885A4D179BBC625DECC5E2F8">
    <w:name w:val="D7ED1532885A4D179BBC625DECC5E2F8"/>
    <w:rsid w:val="00ED1BC3"/>
  </w:style>
  <w:style w:type="paragraph" w:customStyle="1" w:styleId="8AC63585E9554F94930696B61821FCF7">
    <w:name w:val="8AC63585E9554F94930696B61821FCF7"/>
    <w:rsid w:val="00ED1BC3"/>
  </w:style>
  <w:style w:type="paragraph" w:customStyle="1" w:styleId="C71C2F3D092F4C6B911F0B36500CB116">
    <w:name w:val="C71C2F3D092F4C6B911F0B36500CB116"/>
    <w:rsid w:val="00ED1BC3"/>
  </w:style>
  <w:style w:type="paragraph" w:customStyle="1" w:styleId="A4F05F5FA372482AAECA7EF55F59CC34">
    <w:name w:val="A4F05F5FA372482AAECA7EF55F59CC34"/>
    <w:rsid w:val="00ED1BC3"/>
  </w:style>
  <w:style w:type="paragraph" w:customStyle="1" w:styleId="A373C9B326044BA79EA69D2F8616FB4E">
    <w:name w:val="A373C9B326044BA79EA69D2F8616FB4E"/>
    <w:rsid w:val="00ED1BC3"/>
  </w:style>
  <w:style w:type="paragraph" w:customStyle="1" w:styleId="370CA1D139A4481B9ADA314870C73FE3">
    <w:name w:val="370CA1D139A4481B9ADA314870C73FE3"/>
    <w:rsid w:val="00ED1BC3"/>
  </w:style>
  <w:style w:type="paragraph" w:customStyle="1" w:styleId="8032AA8D08C7405181CF0248B726C804">
    <w:name w:val="8032AA8D08C7405181CF0248B726C804"/>
    <w:rsid w:val="00ED1BC3"/>
  </w:style>
  <w:style w:type="paragraph" w:customStyle="1" w:styleId="D1DB73A07CC3405196BAB290D58DF954">
    <w:name w:val="D1DB73A07CC3405196BAB290D58DF954"/>
    <w:rsid w:val="00ED1BC3"/>
  </w:style>
  <w:style w:type="paragraph" w:customStyle="1" w:styleId="B16F257D176A47A7AE10501C0F55E8F9">
    <w:name w:val="B16F257D176A47A7AE10501C0F55E8F9"/>
    <w:rsid w:val="00ED1BC3"/>
  </w:style>
  <w:style w:type="paragraph" w:customStyle="1" w:styleId="08A394E0B0F045028E3865D5DDB17BA9">
    <w:name w:val="08A394E0B0F045028E3865D5DDB17BA9"/>
    <w:rsid w:val="00ED1BC3"/>
  </w:style>
  <w:style w:type="paragraph" w:customStyle="1" w:styleId="D3FCCE3D08914F99A1846187817FDC33">
    <w:name w:val="D3FCCE3D08914F99A1846187817FDC33"/>
    <w:rsid w:val="00ED1BC3"/>
  </w:style>
  <w:style w:type="paragraph" w:customStyle="1" w:styleId="360F7145B1B44020A30CCF1690FB0619">
    <w:name w:val="360F7145B1B44020A30CCF1690FB0619"/>
    <w:rsid w:val="00ED1BC3"/>
  </w:style>
  <w:style w:type="paragraph" w:customStyle="1" w:styleId="0D35217BC81943E8BB1416E2F72CDC9A">
    <w:name w:val="0D35217BC81943E8BB1416E2F72CDC9A"/>
    <w:rsid w:val="00ED1BC3"/>
  </w:style>
  <w:style w:type="paragraph" w:customStyle="1" w:styleId="D261DB1C21EA42138E198C4DC046C036">
    <w:name w:val="D261DB1C21EA42138E198C4DC046C036"/>
    <w:rsid w:val="00ED1BC3"/>
  </w:style>
  <w:style w:type="paragraph" w:customStyle="1" w:styleId="E9491B59821044EEA2A8A61946CDBDE3">
    <w:name w:val="E9491B59821044EEA2A8A61946CDBDE3"/>
    <w:rsid w:val="00ED1BC3"/>
  </w:style>
  <w:style w:type="paragraph" w:customStyle="1" w:styleId="45C7AE975CC14B96A5F2ADDC27675E55">
    <w:name w:val="45C7AE975CC14B96A5F2ADDC27675E55"/>
    <w:rsid w:val="00ED1BC3"/>
  </w:style>
  <w:style w:type="paragraph" w:customStyle="1" w:styleId="1790435E6B8F4CCA863FF44B8FAF44DD">
    <w:name w:val="1790435E6B8F4CCA863FF44B8FAF44DD"/>
    <w:rsid w:val="00ED1BC3"/>
  </w:style>
  <w:style w:type="paragraph" w:customStyle="1" w:styleId="93A745F9FD8D4C11BE8E2AD334AD7C0D">
    <w:name w:val="93A745F9FD8D4C11BE8E2AD334AD7C0D"/>
    <w:rsid w:val="00ED1BC3"/>
  </w:style>
  <w:style w:type="paragraph" w:customStyle="1" w:styleId="DE71312E9E404630AB709F725F5393CC">
    <w:name w:val="DE71312E9E404630AB709F725F5393CC"/>
    <w:rsid w:val="00ED1BC3"/>
  </w:style>
  <w:style w:type="paragraph" w:customStyle="1" w:styleId="B3FFF00027AA4612940901B4BBF53AC2">
    <w:name w:val="B3FFF00027AA4612940901B4BBF53AC2"/>
    <w:rsid w:val="00ED1BC3"/>
  </w:style>
  <w:style w:type="paragraph" w:customStyle="1" w:styleId="DE0AFDEB96E14D58B9F49EBE73A02F57">
    <w:name w:val="DE0AFDEB96E14D58B9F49EBE73A02F57"/>
    <w:rsid w:val="00ED1BC3"/>
  </w:style>
  <w:style w:type="paragraph" w:customStyle="1" w:styleId="368718ED61234243AA688FC2FAD8F6B4">
    <w:name w:val="368718ED61234243AA688FC2FAD8F6B4"/>
    <w:rsid w:val="00ED1BC3"/>
  </w:style>
  <w:style w:type="paragraph" w:customStyle="1" w:styleId="5BAEB2D7A1BB42709CE35E92426AD053">
    <w:name w:val="5BAEB2D7A1BB42709CE35E92426AD053"/>
    <w:rsid w:val="00ED1BC3"/>
  </w:style>
  <w:style w:type="paragraph" w:customStyle="1" w:styleId="AEF084854A914E418E54904CA00572EE">
    <w:name w:val="AEF084854A914E418E54904CA00572EE"/>
    <w:rsid w:val="00ED1BC3"/>
  </w:style>
  <w:style w:type="paragraph" w:customStyle="1" w:styleId="339387CA8AF54E0EA065D5720E2075B0">
    <w:name w:val="339387CA8AF54E0EA065D5720E2075B0"/>
    <w:rsid w:val="00ED1BC3"/>
  </w:style>
  <w:style w:type="paragraph" w:customStyle="1" w:styleId="A9A2B2835B9B468CA5FBC9CBDA1B3294">
    <w:name w:val="A9A2B2835B9B468CA5FBC9CBDA1B3294"/>
    <w:rsid w:val="00ED1BC3"/>
  </w:style>
  <w:style w:type="paragraph" w:customStyle="1" w:styleId="A4B4A664C6854F7F8A639475E9414BF6">
    <w:name w:val="A4B4A664C6854F7F8A639475E9414BF6"/>
    <w:rsid w:val="00ED1BC3"/>
  </w:style>
  <w:style w:type="paragraph" w:customStyle="1" w:styleId="DD81E25BD7A5431CBCA6688A9DED3858">
    <w:name w:val="DD81E25BD7A5431CBCA6688A9DED3858"/>
    <w:rsid w:val="00ED1BC3"/>
  </w:style>
  <w:style w:type="paragraph" w:customStyle="1" w:styleId="E41FB244495F4230B45C908A1F8E2511">
    <w:name w:val="E41FB244495F4230B45C908A1F8E2511"/>
    <w:rsid w:val="00ED1BC3"/>
  </w:style>
  <w:style w:type="paragraph" w:customStyle="1" w:styleId="E247DBE9ED0943768BBA9EAD26A4FBDB">
    <w:name w:val="E247DBE9ED0943768BBA9EAD26A4FBDB"/>
    <w:rsid w:val="00ED1BC3"/>
  </w:style>
  <w:style w:type="paragraph" w:customStyle="1" w:styleId="B4ACEB73C7094BB4A7B44088F7F1339B">
    <w:name w:val="B4ACEB73C7094BB4A7B44088F7F1339B"/>
    <w:rsid w:val="00ED1BC3"/>
  </w:style>
  <w:style w:type="paragraph" w:customStyle="1" w:styleId="256E9544242E471B98ED599F9E8D3923">
    <w:name w:val="256E9544242E471B98ED599F9E8D3923"/>
    <w:rsid w:val="00ED1BC3"/>
  </w:style>
  <w:style w:type="paragraph" w:customStyle="1" w:styleId="1103491076BE462E8EF046CF49426898">
    <w:name w:val="1103491076BE462E8EF046CF49426898"/>
    <w:rsid w:val="00ED1BC3"/>
  </w:style>
  <w:style w:type="paragraph" w:customStyle="1" w:styleId="097FFF8D38E8474D95EA8641987CB6A4">
    <w:name w:val="097FFF8D38E8474D95EA8641987CB6A4"/>
    <w:rsid w:val="00ED1BC3"/>
  </w:style>
  <w:style w:type="paragraph" w:customStyle="1" w:styleId="2BB58F2ED1D44E9892D6A9D9768E1E0D">
    <w:name w:val="2BB58F2ED1D44E9892D6A9D9768E1E0D"/>
    <w:rsid w:val="00ED1BC3"/>
  </w:style>
  <w:style w:type="paragraph" w:customStyle="1" w:styleId="72016B0BC2FA4C03ABCCABFF3913CD5A">
    <w:name w:val="72016B0BC2FA4C03ABCCABFF3913CD5A"/>
    <w:rsid w:val="00ED1BC3"/>
  </w:style>
  <w:style w:type="paragraph" w:customStyle="1" w:styleId="5BDCF906786B481CB32E62DF514E1DA4">
    <w:name w:val="5BDCF906786B481CB32E62DF514E1DA4"/>
    <w:rsid w:val="00ED1BC3"/>
  </w:style>
  <w:style w:type="paragraph" w:customStyle="1" w:styleId="9B45DABFFF194FC494D4C4D177110C75">
    <w:name w:val="9B45DABFFF194FC494D4C4D177110C75"/>
    <w:rsid w:val="00EB1F43"/>
  </w:style>
  <w:style w:type="paragraph" w:customStyle="1" w:styleId="208FC8DAB65C4561ABCAE50DDB74D7DC">
    <w:name w:val="208FC8DAB65C4561ABCAE50DDB74D7DC"/>
    <w:rsid w:val="00EB1F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3333 Deer Lake Dr., Granger, IN</CompanyAddress>
  <CompanyPhone>(574) 344-3438</CompanyPhone>
  <CompanyFax>insingh@iu.edu – inderpreet.info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C00D67-5EC9-4BDC-88B0-68232862D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design).dotx</Template>
  <TotalTime>3703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Singh</dc:creator>
  <cp:keywords/>
  <dc:description>Inderpreet Singh</dc:description>
  <cp:lastModifiedBy>Singh, Inderpreet</cp:lastModifiedBy>
  <cp:revision>97</cp:revision>
  <cp:lastPrinted>2018-05-24T19:48:00Z</cp:lastPrinted>
  <dcterms:created xsi:type="dcterms:W3CDTF">2018-03-17T15:29:00Z</dcterms:created>
  <dcterms:modified xsi:type="dcterms:W3CDTF">2018-06-18T15:13:00Z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